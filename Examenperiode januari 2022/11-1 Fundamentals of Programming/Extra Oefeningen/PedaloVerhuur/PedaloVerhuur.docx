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EED9" w14:textId="77777777" w:rsidR="007350DF" w:rsidRDefault="007350DF" w:rsidP="007350DF">
      <w:pPr>
        <w:rPr>
          <w:b/>
        </w:rPr>
      </w:pPr>
    </w:p>
    <w:p w14:paraId="407EE05C" w14:textId="49A8B793" w:rsidR="00DB78DD" w:rsidRDefault="00BE4FEA" w:rsidP="00DB78DD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Pedaloverhuur</w:t>
      </w:r>
    </w:p>
    <w:p w14:paraId="6161E968" w14:textId="04442FD3" w:rsidR="0082202F" w:rsidRDefault="0082202F" w:rsidP="00DB78DD">
      <w:pPr>
        <w:rPr>
          <w:b/>
          <w:bCs/>
          <w:u w:val="single"/>
          <w:lang w:val="nl-BE"/>
        </w:rPr>
      </w:pPr>
    </w:p>
    <w:p w14:paraId="7F569E00" w14:textId="073C6CA6" w:rsidR="009F28AC" w:rsidRPr="0036440F" w:rsidRDefault="0036440F" w:rsidP="0036440F">
      <w:pPr>
        <w:jc w:val="center"/>
        <w:rPr>
          <w:rFonts w:ascii="Times New Roman" w:hAnsi="Times New Roman"/>
          <w:sz w:val="24"/>
          <w:szCs w:val="24"/>
          <w:lang w:eastAsia="en-GB"/>
        </w:rPr>
      </w:pPr>
      <w:r w:rsidRPr="0036440F">
        <w:rPr>
          <w:rFonts w:ascii="Times New Roman" w:hAnsi="Times New Roman"/>
          <w:sz w:val="24"/>
          <w:szCs w:val="24"/>
          <w:lang w:eastAsia="en-GB"/>
        </w:rPr>
        <w:fldChar w:fldCharType="begin"/>
      </w:r>
      <w:r w:rsidRPr="0036440F">
        <w:rPr>
          <w:rFonts w:ascii="Times New Roman" w:hAnsi="Times New Roman"/>
          <w:sz w:val="24"/>
          <w:szCs w:val="24"/>
          <w:lang w:eastAsia="en-GB"/>
        </w:rPr>
        <w:instrText xml:space="preserve"> INCLUDEPICTURE "https://patch.com/img/cdn20/users/21854731/20180519/010120/styles/raw/public/processed_images/boating1_sm-1526749146-9310.jpg" \* MERGEFORMATINET </w:instrText>
      </w:r>
      <w:r w:rsidRPr="0036440F">
        <w:rPr>
          <w:rFonts w:ascii="Times New Roman" w:hAnsi="Times New Roman"/>
          <w:sz w:val="24"/>
          <w:szCs w:val="24"/>
          <w:lang w:eastAsia="en-GB"/>
        </w:rPr>
        <w:fldChar w:fldCharType="separate"/>
      </w:r>
      <w:r w:rsidRPr="0036440F">
        <w:rPr>
          <w:rFonts w:ascii="Times New Roman" w:hAnsi="Times New Roman"/>
          <w:noProof/>
          <w:sz w:val="24"/>
          <w:szCs w:val="24"/>
          <w:lang w:eastAsia="en-GB"/>
        </w:rPr>
        <w:drawing>
          <wp:inline distT="0" distB="0" distL="0" distR="0" wp14:anchorId="5D8AE15B" wp14:editId="52586F47">
            <wp:extent cx="3463723" cy="2309658"/>
            <wp:effectExtent l="0" t="0" r="3810" b="1905"/>
            <wp:docPr id="2" name="Picture 2" descr="Boat Rentals, Sailing Lessons At Lake Elizabeth | Fremont, CA P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at Rentals, Sailing Lessons At Lake Elizabeth | Fremont, CA Pat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328" cy="2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40F">
        <w:rPr>
          <w:rFonts w:ascii="Times New Roman" w:hAnsi="Times New Roman"/>
          <w:sz w:val="24"/>
          <w:szCs w:val="24"/>
          <w:lang w:eastAsia="en-GB"/>
        </w:rPr>
        <w:fldChar w:fldCharType="end"/>
      </w:r>
    </w:p>
    <w:p w14:paraId="46EB5A7D" w14:textId="249C4418" w:rsidR="0082202F" w:rsidRPr="0079564A" w:rsidRDefault="0082202F" w:rsidP="0082202F">
      <w:pPr>
        <w:jc w:val="center"/>
        <w:rPr>
          <w:b/>
          <w:bCs/>
          <w:u w:val="single"/>
          <w:lang w:val="nl-BE"/>
        </w:rPr>
      </w:pPr>
    </w:p>
    <w:p w14:paraId="5E7207FB" w14:textId="77777777" w:rsidR="00C01A0D" w:rsidRPr="00C01A0D" w:rsidRDefault="00C01A0D" w:rsidP="00C01A0D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01A0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Inleiding</w:t>
      </w:r>
    </w:p>
    <w:p w14:paraId="1E7F6A13" w14:textId="77777777" w:rsidR="001C5405" w:rsidRDefault="000A641C" w:rsidP="00C01A0D">
      <w:r>
        <w:t xml:space="preserve">De stad Kortrijk </w:t>
      </w:r>
      <w:r w:rsidR="002F2784">
        <w:t xml:space="preserve">heeft de laatste jaren sterk geïnvesteerd in de </w:t>
      </w:r>
      <w:r w:rsidR="002F2784">
        <w:rPr>
          <w:i/>
          <w:iCs/>
        </w:rPr>
        <w:t>verlaagde Leieboorden</w:t>
      </w:r>
      <w:r w:rsidR="002A565D">
        <w:t xml:space="preserve">. </w:t>
      </w:r>
      <w:r w:rsidR="00407241">
        <w:t>Vanaf volgende zomer</w:t>
      </w:r>
      <w:r w:rsidR="00857FD1">
        <w:t xml:space="preserve"> wil men er ook starten met het verhuren van pedalo’s</w:t>
      </w:r>
      <w:r w:rsidR="00536C10">
        <w:t xml:space="preserve">. </w:t>
      </w:r>
      <w:r w:rsidR="001C5C53">
        <w:t xml:space="preserve">Inwoners en toeristen kunnen </w:t>
      </w:r>
      <w:r w:rsidR="00E50300">
        <w:t>dan o</w:t>
      </w:r>
      <w:r w:rsidR="00CD48A3">
        <w:t xml:space="preserve">p zonnige dagen </w:t>
      </w:r>
      <w:r w:rsidR="00E50300">
        <w:t>met een pedalo een tochtje</w:t>
      </w:r>
      <w:r w:rsidR="009075B8">
        <w:t xml:space="preserve"> maken op de Leie. </w:t>
      </w:r>
    </w:p>
    <w:p w14:paraId="5B78C702" w14:textId="77777777" w:rsidR="001C5405" w:rsidRDefault="001C5405" w:rsidP="00C01A0D"/>
    <w:p w14:paraId="247F6098" w14:textId="6266F576" w:rsidR="004648D4" w:rsidRDefault="001C5405" w:rsidP="00C01A0D">
      <w:r>
        <w:t>De pedalo</w:t>
      </w:r>
      <w:r w:rsidR="00607135">
        <w:t>’</w:t>
      </w:r>
      <w:r>
        <w:t xml:space="preserve">s </w:t>
      </w:r>
      <w:r w:rsidR="00226B4B">
        <w:t>liggen</w:t>
      </w:r>
      <w:r w:rsidR="00607135">
        <w:t xml:space="preserve"> aangemeerd </w:t>
      </w:r>
      <w:r w:rsidR="00BE50B4">
        <w:t>aan een ponton</w:t>
      </w:r>
      <w:r w:rsidR="003F0D1A">
        <w:t xml:space="preserve"> in een</w:t>
      </w:r>
      <w:r w:rsidR="006A0895">
        <w:t xml:space="preserve"> hiervoor speciaal aangelegd</w:t>
      </w:r>
      <w:r w:rsidR="003F0D1A">
        <w:t>e plezierhaven</w:t>
      </w:r>
      <w:r w:rsidR="006D5370">
        <w:t xml:space="preserve">. </w:t>
      </w:r>
      <w:r w:rsidR="00E05732">
        <w:t xml:space="preserve">Het is niet mogelijk om als klant je pedalo uit te kiezen, </w:t>
      </w:r>
      <w:r w:rsidR="00EF79D5">
        <w:t>enkel de laatst aangemeerde pedalo kan vertrekken</w:t>
      </w:r>
      <w:r w:rsidR="00004EA8">
        <w:t>.</w:t>
      </w:r>
      <w:r w:rsidR="00EF79D5">
        <w:t xml:space="preserve"> </w:t>
      </w:r>
      <w:r w:rsidR="002F0C4A">
        <w:t xml:space="preserve">Je pedalo terugbrengen doe je door </w:t>
      </w:r>
      <w:r w:rsidR="00E05732">
        <w:t xml:space="preserve">deze </w:t>
      </w:r>
      <w:r w:rsidR="00E70224">
        <w:t xml:space="preserve">terug in de haven te varen, deze komt </w:t>
      </w:r>
      <w:r w:rsidR="00B46184">
        <w:t xml:space="preserve">terug </w:t>
      </w:r>
      <w:r w:rsidR="00487621">
        <w:t>als laatste in de rij terecht. (FIFO)</w:t>
      </w:r>
    </w:p>
    <w:p w14:paraId="59376EA4" w14:textId="3E9C6837" w:rsidR="00487621" w:rsidRDefault="00487621" w:rsidP="00C01A0D"/>
    <w:p w14:paraId="1156C945" w14:textId="62208C2A" w:rsidR="00487621" w:rsidRDefault="003F2610" w:rsidP="007109A6">
      <w:pPr>
        <w:jc w:val="center"/>
      </w:pPr>
      <w:r>
        <w:rPr>
          <w:noProof/>
        </w:rPr>
        <w:drawing>
          <wp:inline distT="0" distB="0" distL="0" distR="0" wp14:anchorId="15AE1E06" wp14:editId="0A32C038">
            <wp:extent cx="4813254" cy="2455452"/>
            <wp:effectExtent l="0" t="0" r="63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127" cy="25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DDB9" w14:textId="7FEFC0FE" w:rsidR="00CD48A3" w:rsidRDefault="00CD48A3" w:rsidP="00C01A0D"/>
    <w:p w14:paraId="2BCBD8B8" w14:textId="3CDA3397" w:rsidR="00CD48A3" w:rsidRPr="002A565D" w:rsidRDefault="00174325" w:rsidP="00C01A0D">
      <w:r>
        <w:t>De stad Kortrijk heeft ons gevraagd om software te on</w:t>
      </w:r>
      <w:r w:rsidR="005F076F">
        <w:t>t</w:t>
      </w:r>
      <w:r>
        <w:t>wikkelen</w:t>
      </w:r>
      <w:r w:rsidR="005F076F">
        <w:t xml:space="preserve"> zodat het verhuren van pedalo’s vlot </w:t>
      </w:r>
      <w:r w:rsidR="000E42E1">
        <w:t>kan verlopen.</w:t>
      </w:r>
    </w:p>
    <w:p w14:paraId="64F460AE" w14:textId="77777777" w:rsidR="00C01A0D" w:rsidRPr="00C01A0D" w:rsidRDefault="00C01A0D" w:rsidP="00C01A0D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01A0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De klasse Lid</w:t>
      </w:r>
    </w:p>
    <w:p w14:paraId="38125B71" w14:textId="2A755A3B" w:rsidR="008A696C" w:rsidRDefault="00A749E2" w:rsidP="00BF62AF">
      <w:r>
        <w:t>Wie wil een tocht maken met een pedalo</w:t>
      </w:r>
      <w:r w:rsidR="00C20B7D">
        <w:t xml:space="preserve"> moet zich registreren als lid. </w:t>
      </w:r>
    </w:p>
    <w:p w14:paraId="43F3D9FD" w14:textId="77777777" w:rsidR="00FA4BE3" w:rsidRDefault="00FA4BE3" w:rsidP="00FA4BE3">
      <w:pPr>
        <w:rPr>
          <w:lang w:val="nl-BE"/>
        </w:rPr>
      </w:pPr>
    </w:p>
    <w:p w14:paraId="600485AA" w14:textId="55BCC723" w:rsidR="00FA4BE3" w:rsidRPr="00CC2234" w:rsidRDefault="00FA4BE3" w:rsidP="00FA4BE3">
      <w:pPr>
        <w:rPr>
          <w:lang w:val="nl-BE"/>
        </w:rPr>
      </w:pPr>
      <w:r w:rsidRPr="00CC2234">
        <w:rPr>
          <w:lang w:val="nl-BE"/>
        </w:rPr>
        <w:t xml:space="preserve">Van een lid </w:t>
      </w:r>
      <w:r>
        <w:rPr>
          <w:lang w:val="nl-BE"/>
        </w:rPr>
        <w:t>houden we bij:</w:t>
      </w:r>
    </w:p>
    <w:p w14:paraId="2888BB4D" w14:textId="4A421DE2" w:rsidR="00FA4BE3" w:rsidRDefault="00FA4BE3" w:rsidP="00FA4BE3">
      <w:pPr>
        <w:numPr>
          <w:ilvl w:val="0"/>
          <w:numId w:val="12"/>
        </w:numPr>
        <w:rPr>
          <w:lang w:val="nl-BE"/>
        </w:rPr>
      </w:pPr>
      <w:r>
        <w:rPr>
          <w:lang w:val="nl-BE"/>
        </w:rPr>
        <w:t xml:space="preserve">De naam van het </w:t>
      </w:r>
      <w:r w:rsidR="009721AC">
        <w:rPr>
          <w:lang w:val="nl-BE"/>
        </w:rPr>
        <w:t>lid</w:t>
      </w:r>
    </w:p>
    <w:p w14:paraId="5B2112DF" w14:textId="58095611" w:rsidR="00FA4BE3" w:rsidRDefault="009721AC" w:rsidP="00FA4BE3">
      <w:pPr>
        <w:numPr>
          <w:ilvl w:val="0"/>
          <w:numId w:val="12"/>
        </w:numPr>
        <w:rPr>
          <w:lang w:val="nl-BE"/>
        </w:rPr>
      </w:pPr>
      <w:r>
        <w:rPr>
          <w:lang w:val="nl-BE"/>
        </w:rPr>
        <w:t>Het</w:t>
      </w:r>
      <w:r w:rsidR="00FA4BE3">
        <w:rPr>
          <w:lang w:val="nl-BE"/>
        </w:rPr>
        <w:t xml:space="preserve"> korting</w:t>
      </w:r>
      <w:r>
        <w:rPr>
          <w:lang w:val="nl-BE"/>
        </w:rPr>
        <w:t>spercentage</w:t>
      </w:r>
      <w:r w:rsidR="00FA4BE3">
        <w:rPr>
          <w:lang w:val="nl-BE"/>
        </w:rPr>
        <w:t xml:space="preserve"> dat het lid ontvangt. </w:t>
      </w:r>
      <w:r>
        <w:rPr>
          <w:lang w:val="nl-BE"/>
        </w:rPr>
        <w:t xml:space="preserve">Deze </w:t>
      </w:r>
      <w:r w:rsidR="00FA4BE3">
        <w:rPr>
          <w:lang w:val="nl-BE"/>
        </w:rPr>
        <w:t>kan veranderen in de loop van de tijd</w:t>
      </w:r>
      <w:r w:rsidR="00AC51C2">
        <w:rPr>
          <w:lang w:val="nl-BE"/>
        </w:rPr>
        <w:t>.</w:t>
      </w:r>
    </w:p>
    <w:p w14:paraId="67861384" w14:textId="39D51DB4" w:rsidR="00C01A0D" w:rsidRPr="00C01A0D" w:rsidRDefault="009721AC" w:rsidP="00C01A0D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</w:t>
      </w:r>
      <w:r w:rsidR="00C01A0D" w:rsidRPr="00C01A0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 klasse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Pedalo</w:t>
      </w:r>
    </w:p>
    <w:p w14:paraId="51F20657" w14:textId="17C7AB40" w:rsidR="00C01A0D" w:rsidRDefault="009721AC" w:rsidP="00C01A0D">
      <w:r>
        <w:t>Zonder pedalo’s geen pedaloverhuur.</w:t>
      </w:r>
      <w:r w:rsidR="00137305">
        <w:t xml:space="preserve"> </w:t>
      </w:r>
      <w:r w:rsidR="003936A7">
        <w:t xml:space="preserve">Iedere pedalo krijgt een unieke naam op de zijkant </w:t>
      </w:r>
      <w:r w:rsidR="00AF4776">
        <w:t>geschi</w:t>
      </w:r>
      <w:r w:rsidR="00570211">
        <w:t>l</w:t>
      </w:r>
      <w:r w:rsidR="00AF4776">
        <w:t xml:space="preserve">derd zodat deze makkelijk te </w:t>
      </w:r>
      <w:r w:rsidR="00570211">
        <w:t>identificeren</w:t>
      </w:r>
      <w:r w:rsidR="00AF4776">
        <w:t xml:space="preserve"> </w:t>
      </w:r>
      <w:r w:rsidR="00816CED">
        <w:t>is</w:t>
      </w:r>
      <w:r w:rsidR="00AF4776">
        <w:t>.</w:t>
      </w:r>
      <w:r w:rsidR="00151A63">
        <w:t xml:space="preserve"> </w:t>
      </w:r>
      <w:r w:rsidR="00570211">
        <w:t>Niet iedere pedalo heeft dezelfde kleur, ook dat houden we graag bij.</w:t>
      </w:r>
    </w:p>
    <w:p w14:paraId="4D1BD806" w14:textId="0A849C0F" w:rsidR="00C01A0D" w:rsidRDefault="00C01A0D" w:rsidP="00C01A0D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01A0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De klasse </w:t>
      </w:r>
      <w:r w:rsidR="008D16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Pedalotocht</w:t>
      </w:r>
    </w:p>
    <w:p w14:paraId="73135961" w14:textId="44055511" w:rsidR="003D6E1C" w:rsidRDefault="00816CED" w:rsidP="00FB5AB9">
      <w:r>
        <w:t xml:space="preserve">Wanneer een lid </w:t>
      </w:r>
      <w:r w:rsidR="009909C8">
        <w:t>een tocht wenst te maken met een pedalo, wordt dit geregistreerd</w:t>
      </w:r>
      <w:r w:rsidR="00B85100">
        <w:t xml:space="preserve"> door </w:t>
      </w:r>
      <w:r w:rsidR="00FB5AB9">
        <w:t>één lid (die verantwoordelijk is)</w:t>
      </w:r>
      <w:r w:rsidR="004044CA">
        <w:t xml:space="preserve"> </w:t>
      </w:r>
      <w:r w:rsidR="00FB5AB9">
        <w:t xml:space="preserve">te koppelen aan </w:t>
      </w:r>
      <w:r w:rsidR="003D6E1C">
        <w:t xml:space="preserve">de pedalo. </w:t>
      </w:r>
    </w:p>
    <w:p w14:paraId="34E1DE1C" w14:textId="77777777" w:rsidR="00F15A0D" w:rsidRDefault="00F15A0D" w:rsidP="003D6E1C"/>
    <w:p w14:paraId="7559A066" w14:textId="21319952" w:rsidR="003D6E1C" w:rsidRDefault="00AE7E58" w:rsidP="003D6E1C">
      <w:r>
        <w:t xml:space="preserve">Op het moment dat de </w:t>
      </w:r>
      <w:r w:rsidR="004044CA">
        <w:t>p</w:t>
      </w:r>
      <w:r>
        <w:t xml:space="preserve">edalotocht wordt gestart (=aangemaakt) staat het aantal minuten dat de tocht heeft </w:t>
      </w:r>
      <w:r w:rsidR="009957C6">
        <w:t xml:space="preserve">geduurd op 0. Het is pas bij het beëindigen van de </w:t>
      </w:r>
      <w:r w:rsidR="004044CA">
        <w:t>p</w:t>
      </w:r>
      <w:r w:rsidR="009957C6">
        <w:t xml:space="preserve">edalotocht dat we beschikken over </w:t>
      </w:r>
      <w:r w:rsidR="004044CA">
        <w:t>de juiste</w:t>
      </w:r>
      <w:r w:rsidR="00C77C52">
        <w:t xml:space="preserve"> duur van de tocht. Deze duur wordt dus bij het beëindigen</w:t>
      </w:r>
      <w:r w:rsidR="00F2230C">
        <w:t xml:space="preserve"> </w:t>
      </w:r>
      <w:r w:rsidR="00B1452E">
        <w:t>toegevoegd</w:t>
      </w:r>
      <w:r w:rsidR="00F2230C">
        <w:t xml:space="preserve"> aan de </w:t>
      </w:r>
      <w:r w:rsidR="00C77C52">
        <w:t>p</w:t>
      </w:r>
      <w:r w:rsidR="00F2230C">
        <w:t xml:space="preserve">edalotocht. </w:t>
      </w:r>
    </w:p>
    <w:p w14:paraId="4F66A83F" w14:textId="66A67267" w:rsidR="001D4460" w:rsidRDefault="001D4460" w:rsidP="003D6E1C">
      <w:r>
        <w:t xml:space="preserve">Een </w:t>
      </w:r>
      <w:r w:rsidR="008E1382">
        <w:t>p</w:t>
      </w:r>
      <w:r>
        <w:t>edalotocht waarbij het aantal minuten nog op 0 staat betekent dus dat deze pedalotocht nog niet is beëindigd.</w:t>
      </w:r>
    </w:p>
    <w:p w14:paraId="7309F584" w14:textId="778337A0" w:rsidR="00645569" w:rsidRDefault="00645569" w:rsidP="003D6E1C">
      <w:r>
        <w:t>Zorg ervoor dat, bij het aanpassen van het aantal minuten</w:t>
      </w:r>
      <w:r w:rsidR="003A7E99">
        <w:t xml:space="preserve"> van een </w:t>
      </w:r>
      <w:r w:rsidR="006E35B3">
        <w:t>p</w:t>
      </w:r>
      <w:r w:rsidR="003A7E99">
        <w:t>edalotocht</w:t>
      </w:r>
      <w:r>
        <w:t xml:space="preserve">, dat dit </w:t>
      </w:r>
      <w:r w:rsidR="00FA0851">
        <w:t>enkel kan naar een waarde die groter is dan 0.</w:t>
      </w:r>
    </w:p>
    <w:p w14:paraId="1C63A2C0" w14:textId="73879758" w:rsidR="008D16B4" w:rsidRDefault="008D16B4" w:rsidP="008D16B4">
      <w:pPr>
        <w:rPr>
          <w:rFonts w:eastAsiaTheme="majorEastAsia"/>
        </w:rPr>
      </w:pPr>
    </w:p>
    <w:p w14:paraId="33C5F106" w14:textId="1691E10C" w:rsidR="00CB60FF" w:rsidRDefault="00CB60FF" w:rsidP="008D16B4">
      <w:pPr>
        <w:rPr>
          <w:rFonts w:eastAsiaTheme="majorEastAsia"/>
        </w:rPr>
      </w:pPr>
      <w:r>
        <w:rPr>
          <w:rFonts w:eastAsiaTheme="majorEastAsia"/>
        </w:rPr>
        <w:t xml:space="preserve">Schrijf een methode </w:t>
      </w:r>
      <w:proofErr w:type="spellStart"/>
      <w:proofErr w:type="gramStart"/>
      <w:r w:rsidRPr="00EA70D7">
        <w:rPr>
          <w:rFonts w:eastAsiaTheme="majorEastAsia"/>
          <w:b/>
          <w:bCs/>
        </w:rPr>
        <w:t>teBetalen</w:t>
      </w:r>
      <w:proofErr w:type="spellEnd"/>
      <w:r w:rsidRPr="00EA70D7">
        <w:rPr>
          <w:rFonts w:eastAsiaTheme="majorEastAsia"/>
          <w:b/>
          <w:bCs/>
        </w:rPr>
        <w:t>(</w:t>
      </w:r>
      <w:proofErr w:type="gramEnd"/>
      <w:r w:rsidRPr="00EA70D7">
        <w:rPr>
          <w:rFonts w:eastAsiaTheme="majorEastAsia"/>
          <w:b/>
          <w:bCs/>
        </w:rPr>
        <w:t>)</w:t>
      </w:r>
      <w:r>
        <w:rPr>
          <w:rFonts w:eastAsiaTheme="majorEastAsia"/>
        </w:rPr>
        <w:t xml:space="preserve"> die de prijs van de </w:t>
      </w:r>
      <w:r w:rsidR="004E319B">
        <w:rPr>
          <w:rFonts w:eastAsiaTheme="majorEastAsia"/>
        </w:rPr>
        <w:t>p</w:t>
      </w:r>
      <w:r>
        <w:rPr>
          <w:rFonts w:eastAsiaTheme="majorEastAsia"/>
        </w:rPr>
        <w:t>edalotocht bepaalt.</w:t>
      </w:r>
    </w:p>
    <w:p w14:paraId="31712EC3" w14:textId="4AB82DEC" w:rsidR="00EA70D7" w:rsidRDefault="00DC0298" w:rsidP="008D16B4">
      <w:pPr>
        <w:rPr>
          <w:rFonts w:eastAsiaTheme="majorEastAsia"/>
        </w:rPr>
      </w:pPr>
      <w:r>
        <w:rPr>
          <w:rFonts w:eastAsiaTheme="majorEastAsia"/>
        </w:rPr>
        <w:t xml:space="preserve">Het huren van een pedalo kost 6.25 EUR per kwartier. Huur je dus een pedalo voor 1 uur dan betaal je </w:t>
      </w:r>
      <w:r w:rsidR="009E1EB6">
        <w:rPr>
          <w:rFonts w:eastAsiaTheme="majorEastAsia"/>
        </w:rPr>
        <w:t>25 EUR. Echter, ieder begonnen kwartier moet volledig betaald worden.</w:t>
      </w:r>
      <w:r w:rsidR="00175466">
        <w:rPr>
          <w:rFonts w:eastAsiaTheme="majorEastAsia"/>
        </w:rPr>
        <w:t xml:space="preserve"> </w:t>
      </w:r>
      <w:proofErr w:type="spellStart"/>
      <w:r w:rsidR="00175466">
        <w:rPr>
          <w:rFonts w:eastAsiaTheme="majorEastAsia"/>
        </w:rPr>
        <w:t>Maw</w:t>
      </w:r>
      <w:proofErr w:type="spellEnd"/>
      <w:r w:rsidR="00175466">
        <w:rPr>
          <w:rFonts w:eastAsiaTheme="majorEastAsia"/>
        </w:rPr>
        <w:t>: als je tocht 31 minuten duurt, dan moet je toch het volledige 3</w:t>
      </w:r>
      <w:r w:rsidR="00175466" w:rsidRPr="00175466">
        <w:rPr>
          <w:rFonts w:eastAsiaTheme="majorEastAsia"/>
          <w:vertAlign w:val="superscript"/>
        </w:rPr>
        <w:t>de</w:t>
      </w:r>
      <w:r w:rsidR="00175466">
        <w:rPr>
          <w:rFonts w:eastAsiaTheme="majorEastAsia"/>
        </w:rPr>
        <w:t xml:space="preserve"> kwartier betalen en betaal je bijgevolg dus </w:t>
      </w:r>
      <w:r w:rsidR="00D808A9">
        <w:rPr>
          <w:rFonts w:eastAsiaTheme="majorEastAsia"/>
        </w:rPr>
        <w:t xml:space="preserve">voor </w:t>
      </w:r>
      <w:r w:rsidR="00175466">
        <w:rPr>
          <w:rFonts w:eastAsiaTheme="majorEastAsia"/>
        </w:rPr>
        <w:t>45 minuten.</w:t>
      </w:r>
    </w:p>
    <w:p w14:paraId="16C6A315" w14:textId="5D6B2921" w:rsidR="006F2255" w:rsidRDefault="006F2255" w:rsidP="008D16B4">
      <w:pPr>
        <w:rPr>
          <w:rFonts w:eastAsiaTheme="majorEastAsia"/>
        </w:rPr>
      </w:pPr>
    </w:p>
    <w:p w14:paraId="7315C248" w14:textId="6DC2DD01" w:rsidR="006F2255" w:rsidRDefault="006F2255" w:rsidP="008D16B4">
      <w:pPr>
        <w:rPr>
          <w:rFonts w:eastAsiaTheme="majorEastAsia"/>
        </w:rPr>
      </w:pPr>
      <w:r>
        <w:rPr>
          <w:rFonts w:eastAsiaTheme="majorEastAsia"/>
        </w:rPr>
        <w:t xml:space="preserve">Voorzie een </w:t>
      </w:r>
      <w:proofErr w:type="spellStart"/>
      <w:proofErr w:type="gramStart"/>
      <w:r w:rsidR="00F10D74">
        <w:rPr>
          <w:rFonts w:eastAsiaTheme="majorEastAsia"/>
          <w:b/>
          <w:bCs/>
        </w:rPr>
        <w:t>getDetail</w:t>
      </w:r>
      <w:proofErr w:type="spellEnd"/>
      <w:r w:rsidRPr="006F2255">
        <w:rPr>
          <w:rFonts w:eastAsiaTheme="majorEastAsia"/>
          <w:b/>
          <w:bCs/>
        </w:rPr>
        <w:t>(</w:t>
      </w:r>
      <w:proofErr w:type="gramEnd"/>
      <w:r w:rsidRPr="006F2255">
        <w:rPr>
          <w:rFonts w:eastAsiaTheme="majorEastAsia"/>
          <w:b/>
          <w:bCs/>
        </w:rPr>
        <w:t>)</w:t>
      </w:r>
      <w:r>
        <w:rPr>
          <w:rFonts w:eastAsiaTheme="majorEastAsia"/>
        </w:rPr>
        <w:t xml:space="preserve"> methode die </w:t>
      </w:r>
      <w:r w:rsidR="00A0298A">
        <w:rPr>
          <w:rFonts w:eastAsiaTheme="majorEastAsia"/>
        </w:rPr>
        <w:t>volgende teruggeeft voor een tocht die nog bezig is</w:t>
      </w:r>
      <w:r w:rsidR="0057721F">
        <w:rPr>
          <w:rFonts w:eastAsiaTheme="majorEastAsia"/>
        </w:rPr>
        <w:t>:</w:t>
      </w:r>
    </w:p>
    <w:p w14:paraId="0D8C8831" w14:textId="77777777" w:rsidR="00404373" w:rsidRPr="00FC795A" w:rsidRDefault="00404373" w:rsidP="008940DD">
      <w:pPr>
        <w:ind w:left="708"/>
        <w:rPr>
          <w:rFonts w:ascii="Courier New" w:eastAsiaTheme="majorEastAsia" w:hAnsi="Courier New" w:cs="Courier New"/>
        </w:rPr>
      </w:pPr>
      <w:r w:rsidRPr="00FC795A">
        <w:rPr>
          <w:rFonts w:ascii="Courier New" w:eastAsiaTheme="majorEastAsia" w:hAnsi="Courier New" w:cs="Courier New"/>
        </w:rPr>
        <w:t xml:space="preserve">Reservatie van </w:t>
      </w:r>
    </w:p>
    <w:p w14:paraId="635174C6" w14:textId="77777777" w:rsidR="00404373" w:rsidRPr="00FC795A" w:rsidRDefault="00404373" w:rsidP="008940DD">
      <w:pPr>
        <w:ind w:left="708"/>
        <w:rPr>
          <w:rFonts w:ascii="Courier New" w:eastAsiaTheme="majorEastAsia" w:hAnsi="Courier New" w:cs="Courier New"/>
        </w:rPr>
      </w:pPr>
      <w:r w:rsidRPr="00FC795A">
        <w:rPr>
          <w:rFonts w:ascii="Courier New" w:eastAsiaTheme="majorEastAsia" w:hAnsi="Courier New" w:cs="Courier New"/>
        </w:rPr>
        <w:t xml:space="preserve">Pedalo Pluto (kleur=Wit) </w:t>
      </w:r>
    </w:p>
    <w:p w14:paraId="46F9B9E1" w14:textId="77777777" w:rsidR="00404373" w:rsidRPr="00FC795A" w:rsidRDefault="00404373" w:rsidP="008940DD">
      <w:pPr>
        <w:ind w:left="708"/>
        <w:rPr>
          <w:rFonts w:ascii="Courier New" w:eastAsiaTheme="majorEastAsia" w:hAnsi="Courier New" w:cs="Courier New"/>
        </w:rPr>
      </w:pPr>
      <w:proofErr w:type="gramStart"/>
      <w:r w:rsidRPr="00FC795A">
        <w:rPr>
          <w:rFonts w:ascii="Courier New" w:eastAsiaTheme="majorEastAsia" w:hAnsi="Courier New" w:cs="Courier New"/>
        </w:rPr>
        <w:t>door</w:t>
      </w:r>
      <w:proofErr w:type="gramEnd"/>
      <w:r w:rsidRPr="00FC795A">
        <w:rPr>
          <w:rFonts w:ascii="Courier New" w:eastAsiaTheme="majorEastAsia" w:hAnsi="Courier New" w:cs="Courier New"/>
        </w:rPr>
        <w:t xml:space="preserve"> </w:t>
      </w:r>
    </w:p>
    <w:p w14:paraId="755CC06E" w14:textId="77777777" w:rsidR="00404373" w:rsidRPr="00FC795A" w:rsidRDefault="00404373" w:rsidP="008940DD">
      <w:pPr>
        <w:ind w:left="708"/>
        <w:rPr>
          <w:rFonts w:ascii="Courier New" w:eastAsiaTheme="majorEastAsia" w:hAnsi="Courier New" w:cs="Courier New"/>
        </w:rPr>
      </w:pPr>
      <w:r w:rsidRPr="00FC795A">
        <w:rPr>
          <w:rFonts w:ascii="Courier New" w:eastAsiaTheme="majorEastAsia" w:hAnsi="Courier New" w:cs="Courier New"/>
        </w:rPr>
        <w:t>Mieke</w:t>
      </w:r>
    </w:p>
    <w:p w14:paraId="024F380C" w14:textId="77777777" w:rsidR="00404373" w:rsidRPr="00FC795A" w:rsidRDefault="00404373" w:rsidP="008940DD">
      <w:pPr>
        <w:ind w:left="708"/>
        <w:rPr>
          <w:rFonts w:ascii="Courier New" w:eastAsiaTheme="majorEastAsia" w:hAnsi="Courier New" w:cs="Courier New"/>
        </w:rPr>
      </w:pPr>
      <w:proofErr w:type="gramStart"/>
      <w:r w:rsidRPr="00FC795A">
        <w:rPr>
          <w:rFonts w:ascii="Courier New" w:eastAsiaTheme="majorEastAsia" w:hAnsi="Courier New" w:cs="Courier New"/>
        </w:rPr>
        <w:t>korting</w:t>
      </w:r>
      <w:proofErr w:type="gramEnd"/>
      <w:r w:rsidRPr="00FC795A">
        <w:rPr>
          <w:rFonts w:ascii="Courier New" w:eastAsiaTheme="majorEastAsia" w:hAnsi="Courier New" w:cs="Courier New"/>
        </w:rPr>
        <w:t>: 10.0</w:t>
      </w:r>
    </w:p>
    <w:p w14:paraId="2314AE0F" w14:textId="29AB0BDE" w:rsidR="0057721F" w:rsidRPr="00FC795A" w:rsidRDefault="00404373" w:rsidP="008940DD">
      <w:pPr>
        <w:ind w:left="708"/>
        <w:rPr>
          <w:rFonts w:ascii="Courier New" w:eastAsiaTheme="majorEastAsia" w:hAnsi="Courier New" w:cs="Courier New"/>
        </w:rPr>
      </w:pPr>
      <w:proofErr w:type="gramStart"/>
      <w:r w:rsidRPr="00FC795A">
        <w:rPr>
          <w:rFonts w:ascii="Courier New" w:eastAsiaTheme="majorEastAsia" w:hAnsi="Courier New" w:cs="Courier New"/>
        </w:rPr>
        <w:t>vaart</w:t>
      </w:r>
      <w:proofErr w:type="gramEnd"/>
      <w:r w:rsidRPr="00FC795A">
        <w:rPr>
          <w:rFonts w:ascii="Courier New" w:eastAsiaTheme="majorEastAsia" w:hAnsi="Courier New" w:cs="Courier New"/>
        </w:rPr>
        <w:t xml:space="preserve"> nog</w:t>
      </w:r>
    </w:p>
    <w:p w14:paraId="21F31446" w14:textId="055D85FE" w:rsidR="00404373" w:rsidRDefault="00404373" w:rsidP="00404373">
      <w:pPr>
        <w:rPr>
          <w:rFonts w:eastAsiaTheme="majorEastAsia"/>
        </w:rPr>
      </w:pPr>
    </w:p>
    <w:p w14:paraId="6FEA1C77" w14:textId="2C429D65" w:rsidR="00404373" w:rsidRDefault="00404373" w:rsidP="00404373">
      <w:pPr>
        <w:rPr>
          <w:rFonts w:eastAsiaTheme="majorEastAsia"/>
        </w:rPr>
      </w:pPr>
      <w:proofErr w:type="gramStart"/>
      <w:r>
        <w:rPr>
          <w:rFonts w:eastAsiaTheme="majorEastAsia"/>
        </w:rPr>
        <w:t>en</w:t>
      </w:r>
      <w:proofErr w:type="gramEnd"/>
      <w:r>
        <w:rPr>
          <w:rFonts w:eastAsiaTheme="majorEastAsia"/>
        </w:rPr>
        <w:t xml:space="preserve"> volgende teruggeeft voor een beëindigde tocht:</w:t>
      </w:r>
    </w:p>
    <w:p w14:paraId="315B3EBF" w14:textId="77777777" w:rsidR="00FC795A" w:rsidRPr="00FC795A" w:rsidRDefault="00FC795A" w:rsidP="008940DD">
      <w:pPr>
        <w:ind w:left="708"/>
        <w:rPr>
          <w:rFonts w:ascii="Courier New" w:eastAsiaTheme="majorEastAsia" w:hAnsi="Courier New" w:cs="Courier New"/>
        </w:rPr>
      </w:pPr>
      <w:r w:rsidRPr="00FC795A">
        <w:rPr>
          <w:rFonts w:ascii="Courier New" w:eastAsiaTheme="majorEastAsia" w:hAnsi="Courier New" w:cs="Courier New"/>
        </w:rPr>
        <w:t xml:space="preserve">Reservatie van </w:t>
      </w:r>
    </w:p>
    <w:p w14:paraId="1482FC9B" w14:textId="77777777" w:rsidR="00FC795A" w:rsidRPr="00FC795A" w:rsidRDefault="00FC795A" w:rsidP="008940DD">
      <w:pPr>
        <w:ind w:left="708"/>
        <w:rPr>
          <w:rFonts w:ascii="Courier New" w:eastAsiaTheme="majorEastAsia" w:hAnsi="Courier New" w:cs="Courier New"/>
        </w:rPr>
      </w:pPr>
      <w:r w:rsidRPr="00FC795A">
        <w:rPr>
          <w:rFonts w:ascii="Courier New" w:eastAsiaTheme="majorEastAsia" w:hAnsi="Courier New" w:cs="Courier New"/>
        </w:rPr>
        <w:t xml:space="preserve">Pedalo Neptunus (kleur=Blauw) </w:t>
      </w:r>
    </w:p>
    <w:p w14:paraId="00218A46" w14:textId="77777777" w:rsidR="00FC795A" w:rsidRPr="00FC795A" w:rsidRDefault="00FC795A" w:rsidP="008940DD">
      <w:pPr>
        <w:ind w:left="708"/>
        <w:rPr>
          <w:rFonts w:ascii="Courier New" w:eastAsiaTheme="majorEastAsia" w:hAnsi="Courier New" w:cs="Courier New"/>
        </w:rPr>
      </w:pPr>
      <w:proofErr w:type="gramStart"/>
      <w:r w:rsidRPr="00FC795A">
        <w:rPr>
          <w:rFonts w:ascii="Courier New" w:eastAsiaTheme="majorEastAsia" w:hAnsi="Courier New" w:cs="Courier New"/>
        </w:rPr>
        <w:t>door</w:t>
      </w:r>
      <w:proofErr w:type="gramEnd"/>
      <w:r w:rsidRPr="00FC795A">
        <w:rPr>
          <w:rFonts w:ascii="Courier New" w:eastAsiaTheme="majorEastAsia" w:hAnsi="Courier New" w:cs="Courier New"/>
        </w:rPr>
        <w:t xml:space="preserve"> </w:t>
      </w:r>
    </w:p>
    <w:p w14:paraId="21C2493E" w14:textId="77777777" w:rsidR="00FC795A" w:rsidRPr="00FC795A" w:rsidRDefault="00FC795A" w:rsidP="008940DD">
      <w:pPr>
        <w:ind w:left="708"/>
        <w:rPr>
          <w:rFonts w:ascii="Courier New" w:eastAsiaTheme="majorEastAsia" w:hAnsi="Courier New" w:cs="Courier New"/>
        </w:rPr>
      </w:pPr>
      <w:r w:rsidRPr="00FC795A">
        <w:rPr>
          <w:rFonts w:ascii="Courier New" w:eastAsiaTheme="majorEastAsia" w:hAnsi="Courier New" w:cs="Courier New"/>
        </w:rPr>
        <w:t>Maarten</w:t>
      </w:r>
    </w:p>
    <w:p w14:paraId="358090A3" w14:textId="77777777" w:rsidR="00FC795A" w:rsidRPr="00FC795A" w:rsidRDefault="00FC795A" w:rsidP="00417248">
      <w:pPr>
        <w:ind w:left="708"/>
        <w:rPr>
          <w:rFonts w:ascii="Courier New" w:eastAsiaTheme="majorEastAsia" w:hAnsi="Courier New" w:cs="Courier New"/>
        </w:rPr>
      </w:pPr>
      <w:proofErr w:type="gramStart"/>
      <w:r w:rsidRPr="00FC795A">
        <w:rPr>
          <w:rFonts w:ascii="Courier New" w:eastAsiaTheme="majorEastAsia" w:hAnsi="Courier New" w:cs="Courier New"/>
        </w:rPr>
        <w:t>korting</w:t>
      </w:r>
      <w:proofErr w:type="gramEnd"/>
      <w:r w:rsidRPr="00FC795A">
        <w:rPr>
          <w:rFonts w:ascii="Courier New" w:eastAsiaTheme="majorEastAsia" w:hAnsi="Courier New" w:cs="Courier New"/>
        </w:rPr>
        <w:t>: 0.0</w:t>
      </w:r>
    </w:p>
    <w:p w14:paraId="7841F5C3" w14:textId="20399F86" w:rsidR="00404373" w:rsidRPr="00FC795A" w:rsidRDefault="00FC795A" w:rsidP="008940DD">
      <w:pPr>
        <w:ind w:left="708"/>
        <w:rPr>
          <w:rFonts w:ascii="Courier New" w:eastAsiaTheme="majorEastAsia" w:hAnsi="Courier New" w:cs="Courier New"/>
        </w:rPr>
      </w:pPr>
      <w:proofErr w:type="gramStart"/>
      <w:r w:rsidRPr="00FC795A">
        <w:rPr>
          <w:rFonts w:ascii="Courier New" w:eastAsiaTheme="majorEastAsia" w:hAnsi="Courier New" w:cs="Courier New"/>
        </w:rPr>
        <w:t>voor</w:t>
      </w:r>
      <w:proofErr w:type="gramEnd"/>
      <w:r w:rsidRPr="00FC795A">
        <w:rPr>
          <w:rFonts w:ascii="Courier New" w:eastAsiaTheme="majorEastAsia" w:hAnsi="Courier New" w:cs="Courier New"/>
        </w:rPr>
        <w:t xml:space="preserve"> 52 minuten</w:t>
      </w:r>
    </w:p>
    <w:p w14:paraId="261B2E9B" w14:textId="77777777" w:rsidR="00404373" w:rsidRDefault="00404373" w:rsidP="008D16B4">
      <w:pPr>
        <w:rPr>
          <w:rFonts w:eastAsiaTheme="majorEastAsia"/>
        </w:rPr>
      </w:pPr>
    </w:p>
    <w:p w14:paraId="4E07F9D7" w14:textId="3BF08900" w:rsidR="00C01A0D" w:rsidRPr="00C01A0D" w:rsidRDefault="00C01A0D" w:rsidP="00C01A0D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01A0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De klasse </w:t>
      </w:r>
      <w:r w:rsidR="00373C8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Plezierhaven</w:t>
      </w:r>
    </w:p>
    <w:p w14:paraId="34B21CE6" w14:textId="766FF2D9" w:rsidR="00373C8D" w:rsidRDefault="00C83577" w:rsidP="00C01A0D">
      <w:r>
        <w:t>Het beheer van het verhuren van pedalo’s speelt zich af in de hiervoor speciaal aangelegde plezierhaven.</w:t>
      </w:r>
      <w:r w:rsidR="007037D9">
        <w:t xml:space="preserve"> </w:t>
      </w:r>
    </w:p>
    <w:p w14:paraId="1FEAA775" w14:textId="5AF74FF3" w:rsidR="008414EC" w:rsidRDefault="007037D9" w:rsidP="00C01A0D">
      <w:r>
        <w:t xml:space="preserve">We willen ons softwarepakket in de toekomst </w:t>
      </w:r>
      <w:r w:rsidR="00ED7796">
        <w:t xml:space="preserve">ook graag inzetten in andere steden met </w:t>
      </w:r>
      <w:r w:rsidR="003D485A">
        <w:t>dergelijke plezierhavens</w:t>
      </w:r>
      <w:r w:rsidR="00FF1143">
        <w:t xml:space="preserve">. Daarom laten we toe om een naam te geven aan </w:t>
      </w:r>
      <w:r w:rsidR="008414EC">
        <w:t xml:space="preserve">de plezierhaven. </w:t>
      </w:r>
    </w:p>
    <w:p w14:paraId="67B1200F" w14:textId="77777777" w:rsidR="00073751" w:rsidRDefault="00073751" w:rsidP="00C01A0D"/>
    <w:p w14:paraId="7ED68345" w14:textId="77777777" w:rsidR="00E16AF1" w:rsidRDefault="000D25B8" w:rsidP="00C01A0D">
      <w:r>
        <w:t xml:space="preserve">De grootte van </w:t>
      </w:r>
      <w:proofErr w:type="gramStart"/>
      <w:r>
        <w:t>het ponton</w:t>
      </w:r>
      <w:proofErr w:type="gramEnd"/>
      <w:r w:rsidR="00BD56F5">
        <w:t xml:space="preserve"> in de plezierhaven ligt vast. </w:t>
      </w:r>
      <w:proofErr w:type="spellStart"/>
      <w:r w:rsidR="00BD56F5">
        <w:t>Maw</w:t>
      </w:r>
      <w:proofErr w:type="spellEnd"/>
      <w:r w:rsidR="00BD56F5">
        <w:t>: het aantal pedalo’s ligt vast. We kunnen er niet meer aanmeren dan er plaats is</w:t>
      </w:r>
      <w:r w:rsidR="00E4104D">
        <w:t xml:space="preserve"> aan </w:t>
      </w:r>
      <w:proofErr w:type="gramStart"/>
      <w:r w:rsidR="00E4104D">
        <w:t>het ponton</w:t>
      </w:r>
      <w:proofErr w:type="gramEnd"/>
      <w:r w:rsidR="00E4104D">
        <w:t xml:space="preserve">. </w:t>
      </w:r>
    </w:p>
    <w:p w14:paraId="2AABB7EA" w14:textId="04E38C3D" w:rsidR="00E16AF1" w:rsidRDefault="00B3497A" w:rsidP="00C01A0D">
      <w:proofErr w:type="gramStart"/>
      <w:r>
        <w:t>Het ponton</w:t>
      </w:r>
      <w:proofErr w:type="gramEnd"/>
      <w:r>
        <w:t xml:space="preserve"> van pedalo’s stellen we voor in een array.</w:t>
      </w:r>
      <w:r w:rsidR="009B213F">
        <w:t xml:space="preserve"> Voegen we een pedalo</w:t>
      </w:r>
      <w:r w:rsidR="00EE4357">
        <w:t xml:space="preserve"> toe aan </w:t>
      </w:r>
      <w:proofErr w:type="gramStart"/>
      <w:r w:rsidR="00EE4357">
        <w:t>het ponton</w:t>
      </w:r>
      <w:proofErr w:type="gramEnd"/>
      <w:r w:rsidR="00EE4357">
        <w:t xml:space="preserve"> (aanmeren) dan </w:t>
      </w:r>
      <w:r w:rsidR="0031755F">
        <w:t xml:space="preserve">wordt deze achteraan toegevoegd. </w:t>
      </w:r>
      <w:r w:rsidR="00AF2D9C">
        <w:t>Vaart een pedalo uit</w:t>
      </w:r>
      <w:r w:rsidR="0031755F">
        <w:t xml:space="preserve"> dan verwijderen we de laatste </w:t>
      </w:r>
      <w:r w:rsidR="00D67B3A">
        <w:t>p</w:t>
      </w:r>
      <w:r w:rsidR="0031755F">
        <w:t>edalo</w:t>
      </w:r>
      <w:r w:rsidR="00030D50">
        <w:t xml:space="preserve"> (met hoogste index)</w:t>
      </w:r>
      <w:r w:rsidR="0031755F">
        <w:t xml:space="preserve"> </w:t>
      </w:r>
      <w:r w:rsidR="00030D50">
        <w:t>uit de array.</w:t>
      </w:r>
    </w:p>
    <w:p w14:paraId="523E6E40" w14:textId="4018636B" w:rsidR="00FD06C8" w:rsidRDefault="00FD06C8" w:rsidP="00C01A0D"/>
    <w:p w14:paraId="02AAD55E" w14:textId="7D20CFF1" w:rsidR="00FD06C8" w:rsidRDefault="00FD06C8" w:rsidP="00C01A0D">
      <w:r>
        <w:t xml:space="preserve">Voorzie een constructor waarbij je de naam van de plezierhaven kan meegeven en het aantal pedalo’s </w:t>
      </w:r>
      <w:proofErr w:type="gramStart"/>
      <w:r>
        <w:t>die kunnen aangemeerd worden</w:t>
      </w:r>
      <w:proofErr w:type="gramEnd"/>
      <w:r>
        <w:t xml:space="preserve"> aan het ponton.</w:t>
      </w:r>
    </w:p>
    <w:p w14:paraId="686185F3" w14:textId="77777777" w:rsidR="00E16AF1" w:rsidRDefault="00E16AF1" w:rsidP="00C01A0D"/>
    <w:p w14:paraId="429692BB" w14:textId="5C68893F" w:rsidR="003908D8" w:rsidRDefault="00766AD7" w:rsidP="00C01A0D">
      <w:r>
        <w:t>Naast de naam</w:t>
      </w:r>
      <w:r w:rsidR="006E118C">
        <w:t xml:space="preserve"> en</w:t>
      </w:r>
      <w:r>
        <w:t xml:space="preserve"> een array van </w:t>
      </w:r>
      <w:r w:rsidR="006E118C">
        <w:t>p</w:t>
      </w:r>
      <w:r>
        <w:t xml:space="preserve">edalo’s wil de </w:t>
      </w:r>
      <w:r w:rsidR="00853EBE">
        <w:t>p</w:t>
      </w:r>
      <w:r>
        <w:t xml:space="preserve">lezierhaven een lijst van </w:t>
      </w:r>
      <w:r w:rsidR="00853EBE">
        <w:t>l</w:t>
      </w:r>
      <w:r>
        <w:t xml:space="preserve">eden en een lijst van </w:t>
      </w:r>
      <w:r w:rsidR="00853EBE">
        <w:t>p</w:t>
      </w:r>
      <w:r>
        <w:t>edalotochten bijhouden. De omvang van beide lijsten is niet op voorhand gekend.</w:t>
      </w:r>
    </w:p>
    <w:p w14:paraId="697F29D7" w14:textId="77777777" w:rsidR="003908D8" w:rsidRDefault="003908D8" w:rsidP="00C01A0D"/>
    <w:p w14:paraId="3FC45F60" w14:textId="50C8A022" w:rsidR="007037D9" w:rsidRDefault="003908D8" w:rsidP="00C01A0D">
      <w:r>
        <w:t xml:space="preserve">Maak het via de methode </w:t>
      </w:r>
      <w:proofErr w:type="spellStart"/>
      <w:proofErr w:type="gramStart"/>
      <w:r>
        <w:rPr>
          <w:b/>
          <w:bCs/>
        </w:rPr>
        <w:t>toevoegenPedalo</w:t>
      </w:r>
      <w:proofErr w:type="spellEnd"/>
      <w:r w:rsidR="00580D8A">
        <w:rPr>
          <w:b/>
          <w:bCs/>
        </w:rPr>
        <w:t>(</w:t>
      </w:r>
      <w:proofErr w:type="gramEnd"/>
      <w:r w:rsidR="00580D8A">
        <w:rPr>
          <w:b/>
          <w:bCs/>
        </w:rPr>
        <w:t>)</w:t>
      </w:r>
      <w:r>
        <w:rPr>
          <w:b/>
          <w:bCs/>
        </w:rPr>
        <w:t xml:space="preserve"> </w:t>
      </w:r>
      <w:r>
        <w:t>mogelijk om een Pedalo</w:t>
      </w:r>
      <w:r w:rsidR="000945B7">
        <w:t>-</w:t>
      </w:r>
      <w:r>
        <w:t xml:space="preserve">object toe te voegen </w:t>
      </w:r>
      <w:r w:rsidR="00B76610">
        <w:t xml:space="preserve">(aan te meren) </w:t>
      </w:r>
      <w:r>
        <w:t>aan het ponton (array)</w:t>
      </w:r>
      <w:r w:rsidR="00AB7092">
        <w:t xml:space="preserve">. </w:t>
      </w:r>
      <w:r w:rsidR="00234489">
        <w:t xml:space="preserve">Zorg dat het niet mogelijk is om meer </w:t>
      </w:r>
      <w:r w:rsidR="000945B7">
        <w:t>p</w:t>
      </w:r>
      <w:r w:rsidR="00234489">
        <w:t>edalo’s toe te voegen dan er plaats is. Toon in dat geval een foutmelding.</w:t>
      </w:r>
      <w:r w:rsidR="00F948C3">
        <w:t xml:space="preserve"> </w:t>
      </w:r>
    </w:p>
    <w:p w14:paraId="2B4F54AA" w14:textId="1D6FD101" w:rsidR="009249C8" w:rsidRDefault="009249C8" w:rsidP="00C01A0D"/>
    <w:p w14:paraId="7660ADA0" w14:textId="1C4F79B2" w:rsidR="00147979" w:rsidRDefault="009249C8" w:rsidP="00C01A0D">
      <w:r>
        <w:t xml:space="preserve">De methode </w:t>
      </w:r>
      <w:proofErr w:type="spellStart"/>
      <w:proofErr w:type="gramStart"/>
      <w:r w:rsidR="00742600">
        <w:rPr>
          <w:b/>
          <w:bCs/>
        </w:rPr>
        <w:t>startPedalotocht</w:t>
      </w:r>
      <w:proofErr w:type="spellEnd"/>
      <w:r w:rsidRPr="009249C8">
        <w:rPr>
          <w:b/>
          <w:bCs/>
        </w:rPr>
        <w:t>(</w:t>
      </w:r>
      <w:proofErr w:type="gramEnd"/>
      <w:r w:rsidRPr="009249C8">
        <w:rPr>
          <w:b/>
          <w:bCs/>
        </w:rPr>
        <w:t>Lid lid)</w:t>
      </w:r>
      <w:r>
        <w:rPr>
          <w:b/>
          <w:bCs/>
        </w:rPr>
        <w:t xml:space="preserve"> </w:t>
      </w:r>
      <w:r w:rsidR="006B512C">
        <w:t>maakt een Pedalotocht</w:t>
      </w:r>
      <w:r w:rsidR="000E6F10">
        <w:t>-object</w:t>
      </w:r>
      <w:r w:rsidR="006B512C">
        <w:t xml:space="preserve"> aan. Indien het meegegeven </w:t>
      </w:r>
      <w:r w:rsidR="000E6F10">
        <w:t>l</w:t>
      </w:r>
      <w:r w:rsidR="006B512C">
        <w:t xml:space="preserve">id </w:t>
      </w:r>
      <w:r w:rsidR="00766228">
        <w:t xml:space="preserve">nog niet </w:t>
      </w:r>
      <w:r w:rsidR="006B512C">
        <w:t>bestaat in de lijst van leden</w:t>
      </w:r>
      <w:r w:rsidR="00766228">
        <w:t>, dan voeg je deze toe.</w:t>
      </w:r>
      <w:r w:rsidR="00533F66">
        <w:t xml:space="preserve"> De methode bepaalt welke </w:t>
      </w:r>
      <w:r w:rsidR="000E6F10">
        <w:t>p</w:t>
      </w:r>
      <w:r w:rsidR="00533F66">
        <w:t>edalo klaar staat om uit te varen</w:t>
      </w:r>
      <w:r w:rsidR="00E4105E">
        <w:t xml:space="preserve">. </w:t>
      </w:r>
      <w:proofErr w:type="spellStart"/>
      <w:r w:rsidR="00236BF8">
        <w:t>Maw</w:t>
      </w:r>
      <w:proofErr w:type="spellEnd"/>
      <w:r w:rsidR="00236BF8">
        <w:t xml:space="preserve">: </w:t>
      </w:r>
      <w:r w:rsidR="000E6F10">
        <w:t>welke</w:t>
      </w:r>
      <w:r w:rsidR="00236BF8">
        <w:t xml:space="preserve"> pedalo </w:t>
      </w:r>
      <w:r w:rsidR="00724FC9">
        <w:t>meerde het</w:t>
      </w:r>
      <w:r w:rsidR="00236BF8">
        <w:t xml:space="preserve"> laatst </w:t>
      </w:r>
      <w:r w:rsidR="00724FC9">
        <w:t>aan</w:t>
      </w:r>
      <w:r w:rsidR="00A122D8">
        <w:t xml:space="preserve">. </w:t>
      </w:r>
    </w:p>
    <w:p w14:paraId="56C12C3B" w14:textId="6D89192E" w:rsidR="00147979" w:rsidRDefault="00147979" w:rsidP="00C01A0D">
      <w:r>
        <w:t xml:space="preserve">Bij het succesvol aanmaken en toevoegen van een </w:t>
      </w:r>
      <w:r w:rsidR="00895A4B">
        <w:t>P</w:t>
      </w:r>
      <w:r>
        <w:t>edalotocht</w:t>
      </w:r>
      <w:r w:rsidR="00895A4B">
        <w:t>-object</w:t>
      </w:r>
      <w:r>
        <w:t xml:space="preserve"> aan de lijst print je volgende af:</w:t>
      </w:r>
    </w:p>
    <w:p w14:paraId="25E8E11A" w14:textId="7214CC5D" w:rsidR="00147979" w:rsidRPr="00234489" w:rsidRDefault="00234489" w:rsidP="00C01A0D">
      <w:pPr>
        <w:rPr>
          <w:rFonts w:ascii="Courier New" w:hAnsi="Courier New" w:cs="Courier New"/>
        </w:rPr>
      </w:pPr>
      <w:r w:rsidRPr="00234489">
        <w:rPr>
          <w:rFonts w:ascii="Courier New" w:hAnsi="Courier New" w:cs="Courier New"/>
        </w:rPr>
        <w:t>Reservatie toegevoegd voor Pieter - Pedalo Neptunus (kleur=Blauw)</w:t>
      </w:r>
    </w:p>
    <w:p w14:paraId="123533CE" w14:textId="77777777" w:rsidR="00234489" w:rsidRDefault="00234489" w:rsidP="00C01A0D"/>
    <w:p w14:paraId="65B1E5A2" w14:textId="22F0FD61" w:rsidR="009249C8" w:rsidRDefault="00A122D8" w:rsidP="00C01A0D">
      <w:r>
        <w:t>Indien er geen beschikbare pedalo’s meer zouden zijn (= ponton is leeg) dan toon je een foutmelding.</w:t>
      </w:r>
    </w:p>
    <w:p w14:paraId="1BC4756B" w14:textId="5A8C6B0C" w:rsidR="00A122D8" w:rsidRDefault="00A122D8" w:rsidP="00C01A0D"/>
    <w:p w14:paraId="57F38F8A" w14:textId="220F8E95" w:rsidR="00BD7E52" w:rsidRDefault="002A034F" w:rsidP="00C01A0D">
      <w:r>
        <w:t xml:space="preserve">Wanneer een </w:t>
      </w:r>
      <w:r w:rsidR="00185585">
        <w:t>l</w:t>
      </w:r>
      <w:r>
        <w:t xml:space="preserve">id terug aanmeert na zijn </w:t>
      </w:r>
      <w:r w:rsidR="00185585">
        <w:t>p</w:t>
      </w:r>
      <w:r>
        <w:t xml:space="preserve">edalotocht wordt de methode </w:t>
      </w:r>
      <w:proofErr w:type="spellStart"/>
      <w:proofErr w:type="gramStart"/>
      <w:r>
        <w:rPr>
          <w:b/>
          <w:bCs/>
        </w:rPr>
        <w:t>beeindigPedalotocht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lidNaam</w:t>
      </w:r>
      <w:proofErr w:type="spellEnd"/>
      <w:r>
        <w:rPr>
          <w:b/>
          <w:bCs/>
        </w:rPr>
        <w:t xml:space="preserve">, int </w:t>
      </w:r>
      <w:proofErr w:type="spellStart"/>
      <w:r>
        <w:rPr>
          <w:b/>
          <w:bCs/>
        </w:rPr>
        <w:t>aantalMinuten</w:t>
      </w:r>
      <w:proofErr w:type="spellEnd"/>
      <w:r>
        <w:rPr>
          <w:b/>
          <w:bCs/>
        </w:rPr>
        <w:t xml:space="preserve">) </w:t>
      </w:r>
      <w:r>
        <w:t>aangeroepen</w:t>
      </w:r>
      <w:r w:rsidR="004249B6">
        <w:t>.</w:t>
      </w:r>
    </w:p>
    <w:p w14:paraId="0F887596" w14:textId="3A439D54" w:rsidR="004249B6" w:rsidRDefault="004249B6" w:rsidP="00C01A0D">
      <w:r>
        <w:t xml:space="preserve">Deze methode zal </w:t>
      </w:r>
      <w:r w:rsidR="00F30D9D">
        <w:t xml:space="preserve">uit de lijst van pedalotochten de </w:t>
      </w:r>
      <w:r w:rsidR="003E79E2" w:rsidRPr="00010CF8">
        <w:t>laatst</w:t>
      </w:r>
      <w:r w:rsidR="003E79E2">
        <w:t xml:space="preserve"> lopende pedalotocht opzoeken van het </w:t>
      </w:r>
      <w:r w:rsidR="00B14302">
        <w:t>l</w:t>
      </w:r>
      <w:r w:rsidR="003E79E2">
        <w:t xml:space="preserve">id </w:t>
      </w:r>
      <w:r>
        <w:t xml:space="preserve">met de meegegeven </w:t>
      </w:r>
      <w:proofErr w:type="spellStart"/>
      <w:r>
        <w:t>lidNaam</w:t>
      </w:r>
      <w:proofErr w:type="spellEnd"/>
      <w:r>
        <w:t xml:space="preserve">. Je mag er van uit gaan dat ieder </w:t>
      </w:r>
      <w:r w:rsidR="00B14302">
        <w:t>l</w:t>
      </w:r>
      <w:r>
        <w:t>id een unieke naam heeft (dit om de opgave iets te vereenvoudigen).</w:t>
      </w:r>
    </w:p>
    <w:p w14:paraId="3A10E697" w14:textId="7513F8A3" w:rsidR="00D56F6D" w:rsidRDefault="00D56F6D" w:rsidP="00C01A0D">
      <w:r>
        <w:t xml:space="preserve">Deze nog lopende </w:t>
      </w:r>
      <w:r w:rsidR="00B14302">
        <w:t>p</w:t>
      </w:r>
      <w:r>
        <w:t>edalotocht wordt afgesloten door het aantal minuten van de tocht in te vullen.</w:t>
      </w:r>
      <w:r w:rsidR="00F2657E">
        <w:t xml:space="preserve"> De gebruikte </w:t>
      </w:r>
      <w:r w:rsidR="00B66639">
        <w:t>p</w:t>
      </w:r>
      <w:r w:rsidR="00F2657E">
        <w:t>edalo wordt terug toegevoegd achteraan de array (aanmeren).</w:t>
      </w:r>
    </w:p>
    <w:p w14:paraId="1BEDEEA0" w14:textId="4BFE70AB" w:rsidR="00F2657E" w:rsidRDefault="00F2657E" w:rsidP="00C01A0D">
      <w:r>
        <w:t>Er wordt meteen ook afgedrukt hoeveel het lid moet betalen voor zijn tocht:</w:t>
      </w:r>
    </w:p>
    <w:p w14:paraId="7B353C8A" w14:textId="7BA80993" w:rsidR="00F2657E" w:rsidRPr="00082E5A" w:rsidRDefault="00082E5A" w:rsidP="00C01A0D">
      <w:pPr>
        <w:rPr>
          <w:rFonts w:ascii="Courier New" w:hAnsi="Courier New" w:cs="Courier New"/>
        </w:rPr>
      </w:pPr>
      <w:r w:rsidRPr="00082E5A">
        <w:rPr>
          <w:rFonts w:ascii="Courier New" w:hAnsi="Courier New" w:cs="Courier New"/>
        </w:rPr>
        <w:t>Te betalen door Maarten: 18.75</w:t>
      </w:r>
    </w:p>
    <w:p w14:paraId="0687278B" w14:textId="77777777" w:rsidR="00082E5A" w:rsidRDefault="00082E5A" w:rsidP="00C01A0D"/>
    <w:p w14:paraId="46F30CB1" w14:textId="53004AA1" w:rsidR="00ED1495" w:rsidRDefault="00ED1495" w:rsidP="00C01A0D">
      <w:r>
        <w:t xml:space="preserve">Indien voor de meegegeven </w:t>
      </w:r>
      <w:proofErr w:type="spellStart"/>
      <w:r>
        <w:t>lidNaam</w:t>
      </w:r>
      <w:proofErr w:type="spellEnd"/>
      <w:r>
        <w:t xml:space="preserve"> geen </w:t>
      </w:r>
      <w:r w:rsidR="00AA61B7">
        <w:t>P</w:t>
      </w:r>
      <w:r>
        <w:t>edalotocht</w:t>
      </w:r>
      <w:r w:rsidR="00AA61B7">
        <w:t>-object</w:t>
      </w:r>
      <w:r>
        <w:t xml:space="preserve"> wordt gevonden dan print je een foutboodschap af.</w:t>
      </w:r>
    </w:p>
    <w:p w14:paraId="7FE6AA83" w14:textId="77777777" w:rsidR="00ED1495" w:rsidRDefault="00ED1495" w:rsidP="00C01A0D"/>
    <w:p w14:paraId="73817195" w14:textId="6EF5326E" w:rsidR="003E79E2" w:rsidRDefault="00B04835" w:rsidP="00C01A0D">
      <w:r>
        <w:t xml:space="preserve">De methode </w:t>
      </w:r>
      <w:proofErr w:type="spellStart"/>
      <w:proofErr w:type="gramStart"/>
      <w:r>
        <w:rPr>
          <w:b/>
          <w:bCs/>
        </w:rPr>
        <w:t>getLedenDetails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geeft een overzicht </w:t>
      </w:r>
      <w:r w:rsidR="001F0DDF">
        <w:t xml:space="preserve">terug (String) </w:t>
      </w:r>
      <w:r>
        <w:t>van alle leden</w:t>
      </w:r>
      <w:r w:rsidR="001F0DDF">
        <w:t>.</w:t>
      </w:r>
    </w:p>
    <w:p w14:paraId="4165E328" w14:textId="4F9CA15E" w:rsidR="00B04835" w:rsidRDefault="00B04835" w:rsidP="00C01A0D"/>
    <w:p w14:paraId="4B695593" w14:textId="60408ED9" w:rsidR="001F0DDF" w:rsidRDefault="001F0DDF" w:rsidP="001F0DDF">
      <w:r>
        <w:t xml:space="preserve">De methode </w:t>
      </w:r>
      <w:proofErr w:type="spellStart"/>
      <w:proofErr w:type="gramStart"/>
      <w:r>
        <w:rPr>
          <w:b/>
          <w:bCs/>
        </w:rPr>
        <w:t>getPedaloDetails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geeft een overzicht terug (String) van alle </w:t>
      </w:r>
      <w:proofErr w:type="spellStart"/>
      <w:r>
        <w:t>pedalos</w:t>
      </w:r>
      <w:proofErr w:type="spellEnd"/>
      <w:r>
        <w:t>.</w:t>
      </w:r>
    </w:p>
    <w:p w14:paraId="46E77348" w14:textId="668B0017" w:rsidR="001F0DDF" w:rsidRDefault="001F0DDF" w:rsidP="00C01A0D"/>
    <w:p w14:paraId="01505EF7" w14:textId="6C146681" w:rsidR="001F0DDF" w:rsidRDefault="001F0DDF" w:rsidP="001F0DDF">
      <w:r>
        <w:t xml:space="preserve">De methode </w:t>
      </w:r>
      <w:proofErr w:type="spellStart"/>
      <w:proofErr w:type="gramStart"/>
      <w:r w:rsidR="00435A46">
        <w:rPr>
          <w:b/>
          <w:bCs/>
        </w:rPr>
        <w:t>getLijstVanVarendePedalos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geeft een overzicht terug (String) van alle pedalo</w:t>
      </w:r>
      <w:r w:rsidR="00435A46">
        <w:t>tochten die momenteel bezig zijn</w:t>
      </w:r>
      <w:r>
        <w:t>.</w:t>
      </w:r>
    </w:p>
    <w:p w14:paraId="65AD4B03" w14:textId="44239E83" w:rsidR="00435A46" w:rsidRDefault="00435A46" w:rsidP="001F0DDF"/>
    <w:p w14:paraId="2584DB10" w14:textId="19BB17C4" w:rsidR="00435A46" w:rsidRDefault="003639DB" w:rsidP="001F0DDF">
      <w:r>
        <w:t xml:space="preserve">De methode </w:t>
      </w:r>
      <w:proofErr w:type="spellStart"/>
      <w:proofErr w:type="gramStart"/>
      <w:r w:rsidRPr="003639DB">
        <w:rPr>
          <w:b/>
          <w:bCs/>
        </w:rPr>
        <w:t>get</w:t>
      </w:r>
      <w:r w:rsidR="00A3295F">
        <w:rPr>
          <w:b/>
          <w:bCs/>
        </w:rPr>
        <w:t>Tochten</w:t>
      </w:r>
      <w:r w:rsidRPr="003639DB">
        <w:rPr>
          <w:b/>
          <w:bCs/>
        </w:rPr>
        <w:t>VanPedalo</w:t>
      </w:r>
      <w:proofErr w:type="spellEnd"/>
      <w:r>
        <w:rPr>
          <w:b/>
          <w:bCs/>
        </w:rPr>
        <w:t>(</w:t>
      </w:r>
      <w:proofErr w:type="gramEnd"/>
      <w:r w:rsidR="00A3295F">
        <w:rPr>
          <w:b/>
          <w:bCs/>
        </w:rPr>
        <w:t xml:space="preserve">String </w:t>
      </w:r>
      <w:proofErr w:type="spellStart"/>
      <w:r w:rsidR="00A3295F">
        <w:rPr>
          <w:b/>
          <w:bCs/>
        </w:rPr>
        <w:t>pedaloNaam</w:t>
      </w:r>
      <w:proofErr w:type="spellEnd"/>
      <w:r>
        <w:rPr>
          <w:b/>
          <w:bCs/>
        </w:rPr>
        <w:t>)</w:t>
      </w:r>
      <w:r w:rsidR="00634BA8">
        <w:rPr>
          <w:b/>
          <w:bCs/>
        </w:rPr>
        <w:t xml:space="preserve"> </w:t>
      </w:r>
      <w:r w:rsidR="00634BA8">
        <w:t xml:space="preserve">geeft een overzicht terug (String) van alle pedalotochten van een bepaalde </w:t>
      </w:r>
      <w:r w:rsidR="00E72609">
        <w:t>p</w:t>
      </w:r>
      <w:r w:rsidR="00634BA8">
        <w:t>edalo</w:t>
      </w:r>
      <w:r w:rsidR="005B6D56">
        <w:t xml:space="preserve">. In het overzicht is per tocht opgenomen </w:t>
      </w:r>
      <w:r w:rsidR="00342A6C">
        <w:t xml:space="preserve">in </w:t>
      </w:r>
      <w:r w:rsidR="005B6D56">
        <w:t>wie zijn</w:t>
      </w:r>
      <w:r w:rsidR="00342A6C">
        <w:t xml:space="preserve"> of </w:t>
      </w:r>
      <w:r w:rsidR="005B6D56">
        <w:t xml:space="preserve">haar naam de tocht was gereserveerd en </w:t>
      </w:r>
      <w:r w:rsidR="008A3393">
        <w:t>hoelang die heeft geduurd</w:t>
      </w:r>
      <w:r w:rsidR="005B6D56">
        <w:t>.</w:t>
      </w:r>
    </w:p>
    <w:p w14:paraId="63254643" w14:textId="33D90B61" w:rsidR="005B6D56" w:rsidRDefault="005B6D56" w:rsidP="001F0DDF"/>
    <w:p w14:paraId="28966899" w14:textId="0F05009F" w:rsidR="008A3393" w:rsidRPr="002831B9" w:rsidRDefault="002831B9" w:rsidP="001F0DDF">
      <w:r>
        <w:t xml:space="preserve">De methode </w:t>
      </w:r>
      <w:proofErr w:type="spellStart"/>
      <w:proofErr w:type="gramStart"/>
      <w:r w:rsidRPr="002831B9">
        <w:rPr>
          <w:b/>
          <w:bCs/>
        </w:rPr>
        <w:t>getTotaleInkomstenVerkregenVanLid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lidnaam</w:t>
      </w:r>
      <w:proofErr w:type="spellEnd"/>
      <w:r>
        <w:rPr>
          <w:b/>
          <w:bCs/>
        </w:rPr>
        <w:t xml:space="preserve">) </w:t>
      </w:r>
      <w:r>
        <w:t>geeft het bedrag terug dat een bepaald lid ons al heeft betaald</w:t>
      </w:r>
      <w:r w:rsidR="00C13D1A">
        <w:t xml:space="preserve"> voor al zijn of haar pedalotochten.</w:t>
      </w:r>
    </w:p>
    <w:p w14:paraId="4DAC434F" w14:textId="77777777" w:rsidR="00962F13" w:rsidRDefault="00962F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A0FE5D6" w14:textId="15BEA428" w:rsidR="00C01A0D" w:rsidRPr="00C01A0D" w:rsidRDefault="00BB3677" w:rsidP="00C01A0D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D</w:t>
      </w:r>
      <w:r w:rsidR="00C01A0D" w:rsidRPr="00C01A0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 klasse Hoofdklasse</w:t>
      </w:r>
    </w:p>
    <w:p w14:paraId="1EFA7402" w14:textId="7671F729" w:rsidR="007350DF" w:rsidRDefault="00C01A0D" w:rsidP="00BB3677">
      <w:r>
        <w:t xml:space="preserve">Zoals gewoonlijk gebruiken we deze klasse om de bovenstaande klassen uit te testen. </w:t>
      </w:r>
    </w:p>
    <w:p w14:paraId="0D23C427" w14:textId="0E7610B7" w:rsidR="00BB3677" w:rsidRPr="00C01A0D" w:rsidRDefault="00BB3677" w:rsidP="00BB3677">
      <w:r>
        <w:t>Test al je code heel goed uit in deze Hoofdklasse</w:t>
      </w:r>
      <w:r w:rsidR="009E2AAC">
        <w:t xml:space="preserve"> en verifieer of deze werkt zoals verwacht. Test ook alle randgevallen uit.</w:t>
      </w:r>
    </w:p>
    <w:sectPr w:rsidR="00BB3677" w:rsidRPr="00C01A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418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FEB00" w14:textId="77777777" w:rsidR="008A614E" w:rsidRDefault="008A614E">
      <w:r>
        <w:separator/>
      </w:r>
    </w:p>
  </w:endnote>
  <w:endnote w:type="continuationSeparator" w:id="0">
    <w:p w14:paraId="6281E9B4" w14:textId="77777777" w:rsidR="008A614E" w:rsidRDefault="008A614E">
      <w:r>
        <w:continuationSeparator/>
      </w:r>
    </w:p>
  </w:endnote>
  <w:endnote w:type="continuationNotice" w:id="1">
    <w:p w14:paraId="7EAFA9E1" w14:textId="77777777" w:rsidR="008A614E" w:rsidRDefault="008A61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CE9EA" w14:textId="77777777" w:rsidR="0079564A" w:rsidRDefault="00795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D6DEF" w14:textId="7358A64D" w:rsidR="007350DF" w:rsidRDefault="00C01A0D" w:rsidP="0079564A">
    <w:pPr>
      <w:pStyle w:val="Footer"/>
      <w:pBdr>
        <w:top w:val="single" w:sz="4" w:space="1" w:color="auto"/>
      </w:pBdr>
      <w:rPr>
        <w:lang w:val="nl-BE"/>
      </w:rPr>
    </w:pPr>
    <w:r>
      <w:rPr>
        <w:lang w:val="nl-BE"/>
      </w:rPr>
      <w:t>VIVES</w:t>
    </w:r>
    <w:r>
      <w:rPr>
        <w:lang w:val="nl-BE"/>
      </w:rPr>
      <w:tab/>
    </w:r>
    <w:r w:rsidR="007350DF">
      <w:rPr>
        <w:lang w:val="nl-BE"/>
      </w:rPr>
      <w:t>Toegepaste Informatica</w:t>
    </w:r>
    <w:r w:rsidR="007350DF">
      <w:rPr>
        <w:lang w:val="nl-BE"/>
      </w:rPr>
      <w:tab/>
    </w:r>
    <w:r w:rsidR="007350DF">
      <w:rPr>
        <w:rStyle w:val="PageNumber"/>
      </w:rPr>
      <w:fldChar w:fldCharType="begin"/>
    </w:r>
    <w:r w:rsidR="007350DF">
      <w:rPr>
        <w:rStyle w:val="PageNumber"/>
      </w:rPr>
      <w:instrText xml:space="preserve"> PAGE </w:instrText>
    </w:r>
    <w:r w:rsidR="007350DF">
      <w:rPr>
        <w:rStyle w:val="PageNumber"/>
      </w:rPr>
      <w:fldChar w:fldCharType="separate"/>
    </w:r>
    <w:r w:rsidR="007350DF">
      <w:rPr>
        <w:rStyle w:val="PageNumber"/>
        <w:noProof/>
      </w:rPr>
      <w:t>2</w:t>
    </w:r>
    <w:r w:rsidR="007350DF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C1611" w14:textId="77777777" w:rsidR="0079564A" w:rsidRDefault="0079564A" w:rsidP="0079564A">
    <w:pPr>
      <w:pStyle w:val="Footer"/>
      <w:pBdr>
        <w:top w:val="single" w:sz="4" w:space="1" w:color="auto"/>
      </w:pBdr>
      <w:rPr>
        <w:lang w:val="nl-BE"/>
      </w:rPr>
    </w:pPr>
    <w:r>
      <w:rPr>
        <w:lang w:val="nl-BE"/>
      </w:rPr>
      <w:t>VIVES</w:t>
    </w:r>
    <w:r>
      <w:rPr>
        <w:lang w:val="nl-BE"/>
      </w:rPr>
      <w:tab/>
      <w:t>Toegepaste Informatica</w:t>
    </w:r>
    <w:r>
      <w:rPr>
        <w:lang w:val="nl-BE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092BC" w14:textId="77777777" w:rsidR="008A614E" w:rsidRDefault="008A614E">
      <w:r>
        <w:separator/>
      </w:r>
    </w:p>
  </w:footnote>
  <w:footnote w:type="continuationSeparator" w:id="0">
    <w:p w14:paraId="41B97490" w14:textId="77777777" w:rsidR="008A614E" w:rsidRDefault="008A614E">
      <w:r>
        <w:continuationSeparator/>
      </w:r>
    </w:p>
  </w:footnote>
  <w:footnote w:type="continuationNotice" w:id="1">
    <w:p w14:paraId="22B304A7" w14:textId="77777777" w:rsidR="008A614E" w:rsidRDefault="008A61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46B45" w14:textId="77777777" w:rsidR="0079564A" w:rsidRDefault="007956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1C9BB" w14:textId="77777777" w:rsidR="0079564A" w:rsidRDefault="007956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978DF" w14:textId="5791CEB4" w:rsidR="007350DF" w:rsidRDefault="00525E4B">
    <w:pPr>
      <w:pStyle w:val="Header"/>
      <w:pBdr>
        <w:bottom w:val="single" w:sz="4" w:space="1" w:color="auto"/>
      </w:pBdr>
      <w:rPr>
        <w:sz w:val="48"/>
      </w:rPr>
    </w:pPr>
    <w:r w:rsidRPr="00B67A3D">
      <w:rPr>
        <w:noProof/>
      </w:rPr>
      <w:drawing>
        <wp:inline distT="0" distB="0" distL="0" distR="0" wp14:anchorId="3FDDD60D" wp14:editId="3C698445">
          <wp:extent cx="1203325" cy="978535"/>
          <wp:effectExtent l="0" t="0" r="0" b="0"/>
          <wp:docPr id="1" name="Afbeelding 1" descr="bluej-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uej-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978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350DF">
      <w:tab/>
    </w:r>
    <w:proofErr w:type="spellStart"/>
    <w:r>
      <w:rPr>
        <w:sz w:val="48"/>
      </w:rPr>
      <w:t>F</w:t>
    </w:r>
    <w:r w:rsidR="0079564A">
      <w:rPr>
        <w:sz w:val="48"/>
      </w:rPr>
      <w:t>oP</w:t>
    </w:r>
    <w:proofErr w:type="spellEnd"/>
    <w:r w:rsidR="007350DF">
      <w:rPr>
        <w:sz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905"/>
    <w:multiLevelType w:val="hybridMultilevel"/>
    <w:tmpl w:val="19683300"/>
    <w:lvl w:ilvl="0" w:tplc="0413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86843"/>
    <w:multiLevelType w:val="hybridMultilevel"/>
    <w:tmpl w:val="78E431C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448FA"/>
    <w:multiLevelType w:val="hybridMultilevel"/>
    <w:tmpl w:val="CDCEF2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25D53"/>
    <w:multiLevelType w:val="hybridMultilevel"/>
    <w:tmpl w:val="EDBA8DD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560E7"/>
    <w:multiLevelType w:val="hybridMultilevel"/>
    <w:tmpl w:val="84F4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1422B"/>
    <w:multiLevelType w:val="hybridMultilevel"/>
    <w:tmpl w:val="328813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1694E"/>
    <w:multiLevelType w:val="hybridMultilevel"/>
    <w:tmpl w:val="8E421048"/>
    <w:lvl w:ilvl="0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D1673D"/>
    <w:multiLevelType w:val="hybridMultilevel"/>
    <w:tmpl w:val="59EE93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043FC"/>
    <w:multiLevelType w:val="hybridMultilevel"/>
    <w:tmpl w:val="DB445D1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92697"/>
    <w:multiLevelType w:val="hybridMultilevel"/>
    <w:tmpl w:val="33DAA5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96ADD"/>
    <w:multiLevelType w:val="hybridMultilevel"/>
    <w:tmpl w:val="019E6A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E5E09"/>
    <w:multiLevelType w:val="hybridMultilevel"/>
    <w:tmpl w:val="2D406FE2"/>
    <w:lvl w:ilvl="0" w:tplc="2102915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646554"/>
    <w:multiLevelType w:val="hybridMultilevel"/>
    <w:tmpl w:val="47FE424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70BAD"/>
    <w:multiLevelType w:val="hybridMultilevel"/>
    <w:tmpl w:val="43FA5A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49D7"/>
    <w:multiLevelType w:val="multilevel"/>
    <w:tmpl w:val="47FE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43B87"/>
    <w:multiLevelType w:val="hybridMultilevel"/>
    <w:tmpl w:val="E01056F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C360E"/>
    <w:multiLevelType w:val="hybridMultilevel"/>
    <w:tmpl w:val="D298CEE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5623DD"/>
    <w:multiLevelType w:val="hybridMultilevel"/>
    <w:tmpl w:val="26FAB3E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94B57"/>
    <w:multiLevelType w:val="hybridMultilevel"/>
    <w:tmpl w:val="102A7D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EE58F6"/>
    <w:multiLevelType w:val="hybridMultilevel"/>
    <w:tmpl w:val="408812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328DA"/>
    <w:multiLevelType w:val="hybridMultilevel"/>
    <w:tmpl w:val="C7B6425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1B7967"/>
    <w:multiLevelType w:val="hybridMultilevel"/>
    <w:tmpl w:val="5696339C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736434"/>
    <w:multiLevelType w:val="hybridMultilevel"/>
    <w:tmpl w:val="BB1EF142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14"/>
  </w:num>
  <w:num w:numId="5">
    <w:abstractNumId w:val="22"/>
  </w:num>
  <w:num w:numId="6">
    <w:abstractNumId w:val="0"/>
  </w:num>
  <w:num w:numId="7">
    <w:abstractNumId w:val="21"/>
  </w:num>
  <w:num w:numId="8">
    <w:abstractNumId w:val="11"/>
  </w:num>
  <w:num w:numId="9">
    <w:abstractNumId w:val="6"/>
  </w:num>
  <w:num w:numId="10">
    <w:abstractNumId w:val="20"/>
  </w:num>
  <w:num w:numId="11">
    <w:abstractNumId w:val="1"/>
  </w:num>
  <w:num w:numId="12">
    <w:abstractNumId w:val="3"/>
  </w:num>
  <w:num w:numId="13">
    <w:abstractNumId w:val="17"/>
  </w:num>
  <w:num w:numId="14">
    <w:abstractNumId w:val="19"/>
  </w:num>
  <w:num w:numId="15">
    <w:abstractNumId w:val="13"/>
  </w:num>
  <w:num w:numId="16">
    <w:abstractNumId w:val="16"/>
  </w:num>
  <w:num w:numId="17">
    <w:abstractNumId w:val="10"/>
  </w:num>
  <w:num w:numId="18">
    <w:abstractNumId w:val="2"/>
  </w:num>
  <w:num w:numId="19">
    <w:abstractNumId w:val="7"/>
  </w:num>
  <w:num w:numId="20">
    <w:abstractNumId w:val="18"/>
  </w:num>
  <w:num w:numId="21">
    <w:abstractNumId w:val="5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8193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A4"/>
    <w:rsid w:val="00004EA8"/>
    <w:rsid w:val="00010CCC"/>
    <w:rsid w:val="00010CF8"/>
    <w:rsid w:val="00026BE0"/>
    <w:rsid w:val="00030D50"/>
    <w:rsid w:val="00043BB3"/>
    <w:rsid w:val="00073751"/>
    <w:rsid w:val="00082E5A"/>
    <w:rsid w:val="000945B7"/>
    <w:rsid w:val="000A641C"/>
    <w:rsid w:val="000B04D3"/>
    <w:rsid w:val="000B314A"/>
    <w:rsid w:val="000C3B00"/>
    <w:rsid w:val="000D1CF0"/>
    <w:rsid w:val="000D25B8"/>
    <w:rsid w:val="000E16AB"/>
    <w:rsid w:val="000E42E1"/>
    <w:rsid w:val="000E6F10"/>
    <w:rsid w:val="000E74E4"/>
    <w:rsid w:val="00137305"/>
    <w:rsid w:val="001478A4"/>
    <w:rsid w:val="00147979"/>
    <w:rsid w:val="00151A63"/>
    <w:rsid w:val="00174325"/>
    <w:rsid w:val="00175466"/>
    <w:rsid w:val="0017778B"/>
    <w:rsid w:val="00185585"/>
    <w:rsid w:val="001A35FE"/>
    <w:rsid w:val="001A62C7"/>
    <w:rsid w:val="001B6415"/>
    <w:rsid w:val="001C3528"/>
    <w:rsid w:val="001C5405"/>
    <w:rsid w:val="001C5C53"/>
    <w:rsid w:val="001D4460"/>
    <w:rsid w:val="001E2FF8"/>
    <w:rsid w:val="001F0DDF"/>
    <w:rsid w:val="002034E6"/>
    <w:rsid w:val="00226B4B"/>
    <w:rsid w:val="00234489"/>
    <w:rsid w:val="00236BF8"/>
    <w:rsid w:val="00255981"/>
    <w:rsid w:val="00265CC5"/>
    <w:rsid w:val="00267FA6"/>
    <w:rsid w:val="002831B9"/>
    <w:rsid w:val="00295737"/>
    <w:rsid w:val="002A034F"/>
    <w:rsid w:val="002A565D"/>
    <w:rsid w:val="002A7C77"/>
    <w:rsid w:val="002C03A6"/>
    <w:rsid w:val="002C6680"/>
    <w:rsid w:val="002D3869"/>
    <w:rsid w:val="002F0C4A"/>
    <w:rsid w:val="002F2784"/>
    <w:rsid w:val="0031755F"/>
    <w:rsid w:val="00341F36"/>
    <w:rsid w:val="00342A6C"/>
    <w:rsid w:val="003639DB"/>
    <w:rsid w:val="0036440F"/>
    <w:rsid w:val="0037167A"/>
    <w:rsid w:val="00373C8D"/>
    <w:rsid w:val="003908D8"/>
    <w:rsid w:val="003936A7"/>
    <w:rsid w:val="003A6605"/>
    <w:rsid w:val="003A7E99"/>
    <w:rsid w:val="003D485A"/>
    <w:rsid w:val="003D6E1C"/>
    <w:rsid w:val="003E762C"/>
    <w:rsid w:val="003E79E2"/>
    <w:rsid w:val="003F0D1A"/>
    <w:rsid w:val="003F2610"/>
    <w:rsid w:val="004028CB"/>
    <w:rsid w:val="00404373"/>
    <w:rsid w:val="004044CA"/>
    <w:rsid w:val="00405F55"/>
    <w:rsid w:val="00407241"/>
    <w:rsid w:val="00417248"/>
    <w:rsid w:val="004249B6"/>
    <w:rsid w:val="004321ED"/>
    <w:rsid w:val="00435A46"/>
    <w:rsid w:val="00437A7F"/>
    <w:rsid w:val="00454928"/>
    <w:rsid w:val="004648D4"/>
    <w:rsid w:val="00474D71"/>
    <w:rsid w:val="00487621"/>
    <w:rsid w:val="004B2A60"/>
    <w:rsid w:val="004B3862"/>
    <w:rsid w:val="004D633C"/>
    <w:rsid w:val="004D7063"/>
    <w:rsid w:val="004E0DEA"/>
    <w:rsid w:val="004E319B"/>
    <w:rsid w:val="004F7B96"/>
    <w:rsid w:val="00525E4B"/>
    <w:rsid w:val="00533331"/>
    <w:rsid w:val="00533F66"/>
    <w:rsid w:val="00536C10"/>
    <w:rsid w:val="0054053E"/>
    <w:rsid w:val="00570211"/>
    <w:rsid w:val="00570DD5"/>
    <w:rsid w:val="0057721F"/>
    <w:rsid w:val="00580D8A"/>
    <w:rsid w:val="00587C8C"/>
    <w:rsid w:val="00594DC5"/>
    <w:rsid w:val="005B6D56"/>
    <w:rsid w:val="005F076F"/>
    <w:rsid w:val="0060354B"/>
    <w:rsid w:val="00605476"/>
    <w:rsid w:val="00607135"/>
    <w:rsid w:val="00607817"/>
    <w:rsid w:val="00634BA8"/>
    <w:rsid w:val="00643299"/>
    <w:rsid w:val="00645569"/>
    <w:rsid w:val="00673BD0"/>
    <w:rsid w:val="00691CAD"/>
    <w:rsid w:val="00693E6C"/>
    <w:rsid w:val="006A0895"/>
    <w:rsid w:val="006B512C"/>
    <w:rsid w:val="006C2E46"/>
    <w:rsid w:val="006D5370"/>
    <w:rsid w:val="006E118C"/>
    <w:rsid w:val="006E35B3"/>
    <w:rsid w:val="006F2255"/>
    <w:rsid w:val="006F307D"/>
    <w:rsid w:val="007037D9"/>
    <w:rsid w:val="0070727C"/>
    <w:rsid w:val="007109A6"/>
    <w:rsid w:val="00724FC9"/>
    <w:rsid w:val="007350DF"/>
    <w:rsid w:val="00742600"/>
    <w:rsid w:val="007502C0"/>
    <w:rsid w:val="00766228"/>
    <w:rsid w:val="00766AD7"/>
    <w:rsid w:val="007678A8"/>
    <w:rsid w:val="00772915"/>
    <w:rsid w:val="0079564A"/>
    <w:rsid w:val="007A65D8"/>
    <w:rsid w:val="007E77B9"/>
    <w:rsid w:val="00816CED"/>
    <w:rsid w:val="0082202F"/>
    <w:rsid w:val="00825B93"/>
    <w:rsid w:val="008414EC"/>
    <w:rsid w:val="00846162"/>
    <w:rsid w:val="0085061B"/>
    <w:rsid w:val="00853EBE"/>
    <w:rsid w:val="00857FD1"/>
    <w:rsid w:val="008940DD"/>
    <w:rsid w:val="00895A4B"/>
    <w:rsid w:val="008A3393"/>
    <w:rsid w:val="008A614E"/>
    <w:rsid w:val="008A6405"/>
    <w:rsid w:val="008A696C"/>
    <w:rsid w:val="008D16B4"/>
    <w:rsid w:val="008E01FE"/>
    <w:rsid w:val="008E1382"/>
    <w:rsid w:val="009075B8"/>
    <w:rsid w:val="00915133"/>
    <w:rsid w:val="00923FB9"/>
    <w:rsid w:val="009249C8"/>
    <w:rsid w:val="0095195D"/>
    <w:rsid w:val="0095560B"/>
    <w:rsid w:val="00962F13"/>
    <w:rsid w:val="009721AC"/>
    <w:rsid w:val="009857DB"/>
    <w:rsid w:val="009909C8"/>
    <w:rsid w:val="00991372"/>
    <w:rsid w:val="009957C6"/>
    <w:rsid w:val="009B213F"/>
    <w:rsid w:val="009C5ADE"/>
    <w:rsid w:val="009E1EB6"/>
    <w:rsid w:val="009E2AAC"/>
    <w:rsid w:val="009F28AC"/>
    <w:rsid w:val="00A0298A"/>
    <w:rsid w:val="00A122D8"/>
    <w:rsid w:val="00A3295F"/>
    <w:rsid w:val="00A40134"/>
    <w:rsid w:val="00A56D56"/>
    <w:rsid w:val="00A749E2"/>
    <w:rsid w:val="00AA61B7"/>
    <w:rsid w:val="00AB7092"/>
    <w:rsid w:val="00AC51C2"/>
    <w:rsid w:val="00AE4D68"/>
    <w:rsid w:val="00AE7E58"/>
    <w:rsid w:val="00AF2D9C"/>
    <w:rsid w:val="00AF4776"/>
    <w:rsid w:val="00B04835"/>
    <w:rsid w:val="00B14302"/>
    <w:rsid w:val="00B1452E"/>
    <w:rsid w:val="00B24879"/>
    <w:rsid w:val="00B3497A"/>
    <w:rsid w:val="00B46184"/>
    <w:rsid w:val="00B46ADD"/>
    <w:rsid w:val="00B51109"/>
    <w:rsid w:val="00B61CE3"/>
    <w:rsid w:val="00B66639"/>
    <w:rsid w:val="00B76610"/>
    <w:rsid w:val="00B76C7B"/>
    <w:rsid w:val="00B85100"/>
    <w:rsid w:val="00B90B64"/>
    <w:rsid w:val="00BB30B3"/>
    <w:rsid w:val="00BB3677"/>
    <w:rsid w:val="00BD56F5"/>
    <w:rsid w:val="00BD7E52"/>
    <w:rsid w:val="00BE14AC"/>
    <w:rsid w:val="00BE4FEA"/>
    <w:rsid w:val="00BE50B4"/>
    <w:rsid w:val="00BF62AF"/>
    <w:rsid w:val="00C01A0D"/>
    <w:rsid w:val="00C13D1A"/>
    <w:rsid w:val="00C16FC2"/>
    <w:rsid w:val="00C20B7D"/>
    <w:rsid w:val="00C31F04"/>
    <w:rsid w:val="00C633D4"/>
    <w:rsid w:val="00C77C52"/>
    <w:rsid w:val="00C8324F"/>
    <w:rsid w:val="00C83577"/>
    <w:rsid w:val="00C865FD"/>
    <w:rsid w:val="00CA4AB9"/>
    <w:rsid w:val="00CB3619"/>
    <w:rsid w:val="00CB60FF"/>
    <w:rsid w:val="00CD48A3"/>
    <w:rsid w:val="00D1077A"/>
    <w:rsid w:val="00D56F6D"/>
    <w:rsid w:val="00D61E28"/>
    <w:rsid w:val="00D66EC5"/>
    <w:rsid w:val="00D67B3A"/>
    <w:rsid w:val="00D7635C"/>
    <w:rsid w:val="00D808A9"/>
    <w:rsid w:val="00DB33B6"/>
    <w:rsid w:val="00DB5D89"/>
    <w:rsid w:val="00DB78DD"/>
    <w:rsid w:val="00DC0298"/>
    <w:rsid w:val="00E05732"/>
    <w:rsid w:val="00E16AF1"/>
    <w:rsid w:val="00E24345"/>
    <w:rsid w:val="00E4104D"/>
    <w:rsid w:val="00E4105E"/>
    <w:rsid w:val="00E42E01"/>
    <w:rsid w:val="00E50300"/>
    <w:rsid w:val="00E70224"/>
    <w:rsid w:val="00E72609"/>
    <w:rsid w:val="00E73C53"/>
    <w:rsid w:val="00E94F0D"/>
    <w:rsid w:val="00E9681F"/>
    <w:rsid w:val="00EA70D7"/>
    <w:rsid w:val="00EC0BA4"/>
    <w:rsid w:val="00EC5891"/>
    <w:rsid w:val="00ED1495"/>
    <w:rsid w:val="00ED3008"/>
    <w:rsid w:val="00ED3D18"/>
    <w:rsid w:val="00ED7796"/>
    <w:rsid w:val="00EE4357"/>
    <w:rsid w:val="00EF79D5"/>
    <w:rsid w:val="00F10D74"/>
    <w:rsid w:val="00F15A0D"/>
    <w:rsid w:val="00F2230C"/>
    <w:rsid w:val="00F2657E"/>
    <w:rsid w:val="00F30D9D"/>
    <w:rsid w:val="00F8172E"/>
    <w:rsid w:val="00F948C3"/>
    <w:rsid w:val="00FA0851"/>
    <w:rsid w:val="00FA4BE3"/>
    <w:rsid w:val="00FB5AB9"/>
    <w:rsid w:val="00FC795A"/>
    <w:rsid w:val="00FD06C8"/>
    <w:rsid w:val="00FF11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4:docId w14:val="570CD7CC"/>
  <w15:chartTrackingRefBased/>
  <w15:docId w15:val="{FE2B0F89-951F-6848-A038-9E4B2EA0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lang w:val="nl-NL"/>
    </w:rPr>
  </w:style>
  <w:style w:type="paragraph" w:styleId="Heading1">
    <w:name w:val="heading 1"/>
    <w:basedOn w:val="Normal"/>
    <w:next w:val="Normal"/>
    <w:link w:val="Heading1Char"/>
    <w:qFormat/>
    <w:rsid w:val="00C01A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nl-BE"/>
    </w:rPr>
  </w:style>
  <w:style w:type="paragraph" w:styleId="Heading3">
    <w:name w:val="heading 3"/>
    <w:basedOn w:val="Normal"/>
    <w:next w:val="Normal"/>
    <w:link w:val="Heading3Char"/>
    <w:qFormat/>
    <w:rsid w:val="00ED30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Code">
    <w:name w:val="Code"/>
    <w:basedOn w:val="Normal"/>
    <w:autoRedefine/>
    <w:rPr>
      <w:rFonts w:ascii="Courier New" w:hAnsi="Courier New"/>
      <w:snapToGrid w:val="0"/>
    </w:rPr>
  </w:style>
  <w:style w:type="paragraph" w:customStyle="1" w:styleId="Oefening">
    <w:name w:val="Oefening"/>
    <w:basedOn w:val="Normal"/>
    <w:next w:val="Normal"/>
    <w:rPr>
      <w:b/>
      <w:snapToGrid w:val="0"/>
      <w:sz w:val="22"/>
      <w:u w:val="single"/>
    </w:rPr>
  </w:style>
  <w:style w:type="table" w:styleId="TableGrid">
    <w:name w:val="Table Grid"/>
    <w:basedOn w:val="TableNormal"/>
    <w:rsid w:val="00922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ED3008"/>
    <w:rPr>
      <w:rFonts w:ascii="Arial" w:hAnsi="Arial" w:cs="Arial"/>
      <w:b/>
      <w:bCs/>
      <w:sz w:val="26"/>
      <w:szCs w:val="26"/>
      <w:lang w:val="nl-NL"/>
    </w:rPr>
  </w:style>
  <w:style w:type="paragraph" w:styleId="ListParagraph">
    <w:name w:val="List Paragraph"/>
    <w:basedOn w:val="Normal"/>
    <w:uiPriority w:val="72"/>
    <w:qFormat/>
    <w:rsid w:val="00C63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01A0D"/>
    <w:rPr>
      <w:rFonts w:ascii="Arial" w:hAnsi="Arial" w:cs="Arial"/>
      <w:b/>
      <w:bCs/>
      <w:kern w:val="32"/>
      <w:sz w:val="32"/>
      <w:szCs w:val="32"/>
      <w:lang w:val="nl-NL" w:eastAsia="nl-BE"/>
    </w:rPr>
  </w:style>
  <w:style w:type="character" w:customStyle="1" w:styleId="FooterChar">
    <w:name w:val="Footer Char"/>
    <w:basedOn w:val="DefaultParagraphFont"/>
    <w:link w:val="Footer"/>
    <w:rsid w:val="0079564A"/>
    <w:rPr>
      <w:rFonts w:ascii="Verdana" w:hAnsi="Verdana"/>
      <w:lang w:val="nl-NL"/>
    </w:rPr>
  </w:style>
  <w:style w:type="paragraph" w:styleId="Revision">
    <w:name w:val="Revision"/>
    <w:hidden/>
    <w:uiPriority w:val="71"/>
    <w:rsid w:val="00437A7F"/>
    <w:rPr>
      <w:rFonts w:ascii="Verdana" w:hAnsi="Verdana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A7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A7F"/>
    <w:rPr>
      <w:sz w:val="18"/>
      <w:szCs w:val="18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6B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16B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c\Mijn%20documenten\OTI\Java\BlueJOef.do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Settings\pc\Mijn documenten\OTI\Java\BlueJOef.dot</Template>
  <TotalTime>154</TotalTime>
  <Pages>4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KATHO -  VHTI</Company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dma</dc:creator>
  <cp:keywords/>
  <cp:lastModifiedBy>Yves Seurynck</cp:lastModifiedBy>
  <cp:revision>14</cp:revision>
  <cp:lastPrinted>2003-10-10T12:42:00Z</cp:lastPrinted>
  <dcterms:created xsi:type="dcterms:W3CDTF">2020-12-12T14:05:00Z</dcterms:created>
  <dcterms:modified xsi:type="dcterms:W3CDTF">2021-12-19T16:39:00Z</dcterms:modified>
</cp:coreProperties>
</file>