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EED9" w14:textId="77777777" w:rsidR="007350DF" w:rsidRDefault="007350DF" w:rsidP="007350DF">
      <w:pPr>
        <w:rPr>
          <w:b/>
        </w:rPr>
      </w:pPr>
    </w:p>
    <w:p w14:paraId="407EE05C" w14:textId="404A2B11" w:rsidR="00DB78DD" w:rsidRDefault="00916740" w:rsidP="00DB78DD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Voetbaldata</w:t>
      </w:r>
    </w:p>
    <w:p w14:paraId="6161E968" w14:textId="04442FD3" w:rsidR="0082202F" w:rsidRDefault="0082202F" w:rsidP="00DB78DD">
      <w:pPr>
        <w:rPr>
          <w:b/>
          <w:bCs/>
          <w:u w:val="single"/>
          <w:lang w:val="nl-BE"/>
        </w:rPr>
      </w:pPr>
    </w:p>
    <w:p w14:paraId="7BD58AEF" w14:textId="222AB612" w:rsidR="00916740" w:rsidRPr="00916740" w:rsidRDefault="00916740" w:rsidP="00916740">
      <w:pPr>
        <w:jc w:val="center"/>
        <w:rPr>
          <w:rFonts w:ascii="Times New Roman" w:hAnsi="Times New Roman"/>
          <w:sz w:val="24"/>
          <w:szCs w:val="24"/>
          <w:lang w:eastAsia="en-GB"/>
        </w:rPr>
      </w:pPr>
      <w:r w:rsidRPr="00916740">
        <w:rPr>
          <w:rFonts w:ascii="Times New Roman" w:hAnsi="Times New Roman"/>
          <w:sz w:val="24"/>
          <w:szCs w:val="24"/>
          <w:lang w:eastAsia="en-GB"/>
        </w:rPr>
        <w:fldChar w:fldCharType="begin"/>
      </w:r>
      <w:r w:rsidRPr="00916740">
        <w:rPr>
          <w:rFonts w:ascii="Times New Roman" w:hAnsi="Times New Roman"/>
          <w:sz w:val="24"/>
          <w:szCs w:val="24"/>
          <w:lang w:eastAsia="en-GB"/>
        </w:rPr>
        <w:instrText xml:space="preserve"> INCLUDEPICTURE "https://www.soccersouls.com/wp-content/uploads/2019/12/1200-57542440-soccer-strategies-and-tactics-1024x512.jpg" \* MERGEFORMATINET </w:instrText>
      </w:r>
      <w:r w:rsidRPr="00916740">
        <w:rPr>
          <w:rFonts w:ascii="Times New Roman" w:hAnsi="Times New Roman"/>
          <w:sz w:val="24"/>
          <w:szCs w:val="24"/>
          <w:lang w:eastAsia="en-GB"/>
        </w:rPr>
        <w:fldChar w:fldCharType="separate"/>
      </w:r>
      <w:r w:rsidRPr="00916740">
        <w:rPr>
          <w:rFonts w:ascii="Times New Roman" w:hAnsi="Times New Roman"/>
          <w:noProof/>
          <w:sz w:val="24"/>
          <w:szCs w:val="24"/>
          <w:lang w:eastAsia="en-GB"/>
        </w:rPr>
        <w:drawing>
          <wp:inline distT="0" distB="0" distL="0" distR="0" wp14:anchorId="2C816A3E" wp14:editId="20CA8897">
            <wp:extent cx="4194810" cy="2097405"/>
            <wp:effectExtent l="0" t="0" r="0" b="0"/>
            <wp:docPr id="4" name="Picture 4" descr="Soccer Tips to Master Now - Soccersou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cer Tips to Master Now - Soccersou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399" cy="209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740">
        <w:rPr>
          <w:rFonts w:ascii="Times New Roman" w:hAnsi="Times New Roman"/>
          <w:sz w:val="24"/>
          <w:szCs w:val="24"/>
          <w:lang w:eastAsia="en-GB"/>
        </w:rPr>
        <w:fldChar w:fldCharType="end"/>
      </w:r>
    </w:p>
    <w:p w14:paraId="7F569E00" w14:textId="11431666" w:rsidR="009F28AC" w:rsidRPr="0036440F" w:rsidRDefault="009F28AC" w:rsidP="0036440F">
      <w:pPr>
        <w:jc w:val="center"/>
        <w:rPr>
          <w:rFonts w:ascii="Times New Roman" w:hAnsi="Times New Roman"/>
          <w:sz w:val="24"/>
          <w:szCs w:val="24"/>
          <w:lang w:eastAsia="en-GB"/>
        </w:rPr>
      </w:pPr>
    </w:p>
    <w:p w14:paraId="46EB5A7D" w14:textId="249C4418" w:rsidR="0082202F" w:rsidRPr="0079564A" w:rsidRDefault="0082202F" w:rsidP="0082202F">
      <w:pPr>
        <w:jc w:val="center"/>
        <w:rPr>
          <w:b/>
          <w:bCs/>
          <w:u w:val="single"/>
          <w:lang w:val="nl-BE"/>
        </w:rPr>
      </w:pPr>
    </w:p>
    <w:p w14:paraId="5E7207FB" w14:textId="77777777" w:rsidR="00C01A0D" w:rsidRDefault="00C01A0D" w:rsidP="00C01A0D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01A0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Inleiding</w:t>
      </w:r>
    </w:p>
    <w:p w14:paraId="2096C7D4" w14:textId="017D8A8A" w:rsidR="00916740" w:rsidRDefault="00916740" w:rsidP="00916740">
      <w:pPr>
        <w:rPr>
          <w:rFonts w:eastAsiaTheme="majorEastAsia"/>
        </w:rPr>
      </w:pPr>
      <w:r>
        <w:rPr>
          <w:rFonts w:eastAsiaTheme="majorEastAsia"/>
        </w:rPr>
        <w:t>In vele competities worden voetball</w:t>
      </w:r>
      <w:r w:rsidR="00187F43">
        <w:rPr>
          <w:rFonts w:eastAsiaTheme="majorEastAsia"/>
        </w:rPr>
        <w:t>ers tijdens wedstrijden constant gevolgd. Via allerlei sensoren op het lichaam worden gegevens verzameld. Deze worden regelmatig doorgestuurd naar een computer</w:t>
      </w:r>
      <w:r w:rsidR="00CA1CF2">
        <w:rPr>
          <w:rFonts w:eastAsiaTheme="majorEastAsia"/>
        </w:rPr>
        <w:t>. De applicatie die in deze opgave wordt gebouwd moet in staat zijn om</w:t>
      </w:r>
      <w:r w:rsidR="0024489F">
        <w:rPr>
          <w:rFonts w:eastAsiaTheme="majorEastAsia"/>
        </w:rPr>
        <w:t xml:space="preserve"> een csv-bestand </w:t>
      </w:r>
      <w:r w:rsidR="0022323F">
        <w:rPr>
          <w:rFonts w:eastAsiaTheme="majorEastAsia"/>
        </w:rPr>
        <w:t xml:space="preserve">met data over een wedstrijd </w:t>
      </w:r>
      <w:r w:rsidR="00503F74">
        <w:rPr>
          <w:rFonts w:eastAsiaTheme="majorEastAsia"/>
        </w:rPr>
        <w:t>uit te lezen, te verwerken en een antwoord te bieden op de vragen:</w:t>
      </w:r>
    </w:p>
    <w:p w14:paraId="0DB55C41" w14:textId="77777777" w:rsidR="00B5260F" w:rsidRDefault="00B5260F" w:rsidP="00B5260F">
      <w:pPr>
        <w:pStyle w:val="ListParagraph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>Welke speler heeft de grootste afstand afgelegd tijdens de wedstrijd?</w:t>
      </w:r>
    </w:p>
    <w:p w14:paraId="01A0CFD5" w14:textId="77777777" w:rsidR="00B5260F" w:rsidRDefault="00B5260F" w:rsidP="00B5260F">
      <w:pPr>
        <w:pStyle w:val="ListParagraph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>Welk team heeft in totaal het meeste meters afgelegd?</w:t>
      </w:r>
    </w:p>
    <w:p w14:paraId="1151C3EC" w14:textId="77777777" w:rsidR="00B5260F" w:rsidRPr="00036CCC" w:rsidRDefault="00B5260F" w:rsidP="00B5260F">
      <w:pPr>
        <w:pStyle w:val="ListParagraph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>Geef een overzicht per team per speler van het aantal afgelegde meters.</w:t>
      </w:r>
    </w:p>
    <w:p w14:paraId="08D5E84A" w14:textId="77777777" w:rsidR="00B5260F" w:rsidRDefault="00B5260F" w:rsidP="00B5260F">
      <w:pPr>
        <w:pStyle w:val="ListParagraph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>Welke spelers van elk team hebben de minste meters afgelegd?</w:t>
      </w:r>
    </w:p>
    <w:p w14:paraId="77B7F462" w14:textId="77777777" w:rsidR="00303EC3" w:rsidRDefault="00303EC3" w:rsidP="00303EC3">
      <w:pPr>
        <w:rPr>
          <w:rFonts w:eastAsiaTheme="majorEastAsia"/>
        </w:rPr>
      </w:pPr>
    </w:p>
    <w:p w14:paraId="272BF5DF" w14:textId="0E4B4538" w:rsidR="00113027" w:rsidRDefault="00CB49E0" w:rsidP="00303EC3">
      <w:pPr>
        <w:rPr>
          <w:rFonts w:eastAsiaTheme="majorEastAsia"/>
        </w:rPr>
      </w:pPr>
      <w:r>
        <w:rPr>
          <w:rFonts w:eastAsiaTheme="majorEastAsia"/>
        </w:rPr>
        <w:t>Er zijn een</w:t>
      </w:r>
      <w:r w:rsidR="00113027">
        <w:rPr>
          <w:rFonts w:eastAsiaTheme="majorEastAsia"/>
        </w:rPr>
        <w:t xml:space="preserve"> aantal vereenvoudigingen aangebracht:</w:t>
      </w:r>
    </w:p>
    <w:p w14:paraId="3D423750" w14:textId="2CF27DE4" w:rsidR="00113027" w:rsidRDefault="00113027" w:rsidP="00113027">
      <w:pPr>
        <w:pStyle w:val="ListParagraph"/>
        <w:numPr>
          <w:ilvl w:val="0"/>
          <w:numId w:val="26"/>
        </w:numPr>
        <w:rPr>
          <w:rFonts w:eastAsiaTheme="majorEastAsia"/>
        </w:rPr>
      </w:pPr>
      <w:r>
        <w:rPr>
          <w:rFonts w:eastAsiaTheme="majorEastAsia"/>
        </w:rPr>
        <w:t>Elk team bestaat uit 11 spelers en die 11 spelers spelen de volledige wedstrijd, er zijn geen wisselspelers</w:t>
      </w:r>
    </w:p>
    <w:p w14:paraId="6300FDDD" w14:textId="1D9F5763" w:rsidR="00852591" w:rsidRPr="008A78E6" w:rsidRDefault="0044511C" w:rsidP="006276CB">
      <w:pPr>
        <w:pStyle w:val="ListParagraph"/>
        <w:numPr>
          <w:ilvl w:val="0"/>
          <w:numId w:val="26"/>
        </w:numPr>
        <w:rPr>
          <w:rFonts w:eastAsiaTheme="majorEastAsia"/>
        </w:rPr>
      </w:pPr>
      <w:r w:rsidRPr="008A78E6">
        <w:rPr>
          <w:rFonts w:eastAsiaTheme="majorEastAsia"/>
        </w:rPr>
        <w:t>De rugnummers van de spelers van een team gaan van 1 tot en met 11.</w:t>
      </w:r>
    </w:p>
    <w:p w14:paraId="66650E77" w14:textId="7C447F65" w:rsidR="004A307C" w:rsidRDefault="004A307C" w:rsidP="004A307C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A30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CSV bestand</w:t>
      </w:r>
    </w:p>
    <w:p w14:paraId="71AFCEC5" w14:textId="2DFDC0CF" w:rsidR="00FF6A13" w:rsidRDefault="00FF6A13" w:rsidP="004A307C">
      <w:pPr>
        <w:rPr>
          <w:rFonts w:eastAsiaTheme="majorEastAsia"/>
        </w:rPr>
      </w:pPr>
      <w:r>
        <w:rPr>
          <w:rFonts w:eastAsiaTheme="majorEastAsia"/>
        </w:rPr>
        <w:t>Je vindt een aantal csv-bestanden terug in het startproject in de map /data</w:t>
      </w:r>
      <w:r w:rsidR="00341590">
        <w:rPr>
          <w:rFonts w:eastAsiaTheme="majorEastAsia"/>
        </w:rPr>
        <w:t>.</w:t>
      </w:r>
    </w:p>
    <w:p w14:paraId="301F93CA" w14:textId="3D5F25CB" w:rsidR="00341590" w:rsidRDefault="00A42CB8" w:rsidP="004A307C">
      <w:pPr>
        <w:rPr>
          <w:rFonts w:eastAsiaTheme="majorEastAsia"/>
        </w:rPr>
      </w:pPr>
      <w:r>
        <w:rPr>
          <w:rFonts w:eastAsiaTheme="majorEastAsia"/>
        </w:rPr>
        <w:t xml:space="preserve">De naam </w:t>
      </w:r>
      <w:r w:rsidR="00832803">
        <w:rPr>
          <w:rFonts w:eastAsiaTheme="majorEastAsia"/>
        </w:rPr>
        <w:t xml:space="preserve">van zo’n bestand </w:t>
      </w:r>
      <w:r>
        <w:rPr>
          <w:rFonts w:eastAsiaTheme="majorEastAsia"/>
        </w:rPr>
        <w:t>bestaat uit de naam van de thuisploeg</w:t>
      </w:r>
      <w:r w:rsidR="00832803">
        <w:rPr>
          <w:rFonts w:eastAsiaTheme="majorEastAsia"/>
        </w:rPr>
        <w:t xml:space="preserve"> en de naam van de uitploeg, van elkaar gescheiden met een liggend streepje.</w:t>
      </w:r>
      <w:r w:rsidR="006E67C3">
        <w:rPr>
          <w:rFonts w:eastAsiaTheme="majorEastAsia"/>
        </w:rPr>
        <w:t xml:space="preserve"> </w:t>
      </w:r>
      <w:r>
        <w:rPr>
          <w:rFonts w:eastAsiaTheme="majorEastAsia"/>
        </w:rPr>
        <w:t>Alle bestanden hebben de extensie .csv</w:t>
      </w:r>
    </w:p>
    <w:p w14:paraId="27CD4030" w14:textId="1CFD32D8" w:rsidR="00B04A0D" w:rsidRDefault="00341590" w:rsidP="004A307C">
      <w:pPr>
        <w:rPr>
          <w:rFonts w:eastAsiaTheme="majorEastAsia"/>
        </w:rPr>
      </w:pPr>
      <w:r>
        <w:rPr>
          <w:rFonts w:eastAsiaTheme="majorEastAsia"/>
        </w:rPr>
        <w:t>1 van de meegeleverde</w:t>
      </w:r>
      <w:r w:rsidR="00852591">
        <w:rPr>
          <w:rFonts w:eastAsiaTheme="majorEastAsia"/>
        </w:rPr>
        <w:t xml:space="preserve"> csv-bestand</w:t>
      </w:r>
      <w:r w:rsidR="00F62B34">
        <w:rPr>
          <w:rFonts w:eastAsiaTheme="majorEastAsia"/>
        </w:rPr>
        <w:t>en</w:t>
      </w:r>
      <w:r w:rsidR="00852591">
        <w:rPr>
          <w:rFonts w:eastAsiaTheme="majorEastAsia"/>
        </w:rPr>
        <w:t xml:space="preserve"> heeft </w:t>
      </w:r>
      <w:r w:rsidR="00F62B34">
        <w:rPr>
          <w:rFonts w:eastAsiaTheme="majorEastAsia"/>
        </w:rPr>
        <w:t xml:space="preserve">bijvoorbeeld </w:t>
      </w:r>
      <w:r w:rsidR="00852591">
        <w:rPr>
          <w:rFonts w:eastAsiaTheme="majorEastAsia"/>
        </w:rPr>
        <w:t xml:space="preserve">de naam </w:t>
      </w:r>
      <w:r w:rsidR="00FA6D01">
        <w:rPr>
          <w:rFonts w:eastAsiaTheme="majorEastAsia"/>
        </w:rPr>
        <w:t>"</w:t>
      </w:r>
      <w:r w:rsidR="00C10948">
        <w:rPr>
          <w:rFonts w:eastAsiaTheme="majorEastAsia"/>
        </w:rPr>
        <w:t>Chelsea</w:t>
      </w:r>
      <w:r w:rsidR="00852591">
        <w:rPr>
          <w:rFonts w:eastAsiaTheme="majorEastAsia"/>
        </w:rPr>
        <w:t>-</w:t>
      </w:r>
      <w:r w:rsidR="00C10948">
        <w:rPr>
          <w:rFonts w:eastAsiaTheme="majorEastAsia"/>
        </w:rPr>
        <w:t>Liverpool</w:t>
      </w:r>
      <w:r w:rsidR="00852591">
        <w:rPr>
          <w:rFonts w:eastAsiaTheme="majorEastAsia"/>
        </w:rPr>
        <w:t>.csv</w:t>
      </w:r>
      <w:r w:rsidR="00FA6D01">
        <w:rPr>
          <w:rFonts w:eastAsiaTheme="majorEastAsia"/>
        </w:rPr>
        <w:t>"</w:t>
      </w:r>
      <w:r w:rsidR="001A7897">
        <w:rPr>
          <w:rFonts w:eastAsiaTheme="majorEastAsia"/>
        </w:rPr>
        <w:t xml:space="preserve">. Iedere lijn in het csv-bestand </w:t>
      </w:r>
      <w:r w:rsidR="00B04A0D">
        <w:rPr>
          <w:rFonts w:eastAsiaTheme="majorEastAsia"/>
        </w:rPr>
        <w:t xml:space="preserve">bestaat uit 4 velden: </w:t>
      </w:r>
    </w:p>
    <w:p w14:paraId="28CD4B52" w14:textId="560BC49F" w:rsidR="004A307C" w:rsidRDefault="00B04A0D" w:rsidP="00B04A0D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B04A0D">
        <w:rPr>
          <w:rFonts w:eastAsiaTheme="majorEastAsia"/>
        </w:rPr>
        <w:t xml:space="preserve">een karakter die het team voorstelt </w:t>
      </w:r>
      <w:r w:rsidR="00910E4B">
        <w:rPr>
          <w:rFonts w:eastAsiaTheme="majorEastAsia"/>
        </w:rPr>
        <w:br/>
      </w:r>
      <w:r w:rsidR="00192CEC">
        <w:rPr>
          <w:rFonts w:eastAsiaTheme="majorEastAsia"/>
        </w:rPr>
        <w:t>"</w:t>
      </w:r>
      <w:r w:rsidR="00910E4B">
        <w:rPr>
          <w:rFonts w:eastAsiaTheme="majorEastAsia"/>
        </w:rPr>
        <w:t>T</w:t>
      </w:r>
      <w:r w:rsidR="00192CEC">
        <w:rPr>
          <w:rFonts w:eastAsiaTheme="majorEastAsia"/>
        </w:rPr>
        <w:t>"</w:t>
      </w:r>
      <w:r w:rsidR="00910E4B">
        <w:rPr>
          <w:rFonts w:eastAsiaTheme="majorEastAsia"/>
        </w:rPr>
        <w:t xml:space="preserve"> voor </w:t>
      </w:r>
      <w:r w:rsidRPr="00B04A0D">
        <w:rPr>
          <w:rFonts w:eastAsiaTheme="majorEastAsia"/>
        </w:rPr>
        <w:t xml:space="preserve">de thuisploeg </w:t>
      </w:r>
      <w:r w:rsidR="00910E4B">
        <w:rPr>
          <w:rFonts w:eastAsiaTheme="majorEastAsia"/>
        </w:rPr>
        <w:t>/</w:t>
      </w:r>
      <w:r w:rsidRPr="00B04A0D">
        <w:rPr>
          <w:rFonts w:eastAsiaTheme="majorEastAsia"/>
        </w:rPr>
        <w:t xml:space="preserve"> </w:t>
      </w:r>
      <w:r w:rsidR="00192CEC">
        <w:rPr>
          <w:rFonts w:eastAsiaTheme="majorEastAsia"/>
        </w:rPr>
        <w:t>"</w:t>
      </w:r>
      <w:r w:rsidR="00910E4B">
        <w:rPr>
          <w:rFonts w:eastAsiaTheme="majorEastAsia"/>
        </w:rPr>
        <w:t>U</w:t>
      </w:r>
      <w:r w:rsidR="00192CEC">
        <w:rPr>
          <w:rFonts w:eastAsiaTheme="majorEastAsia"/>
        </w:rPr>
        <w:t>"</w:t>
      </w:r>
      <w:r w:rsidR="00910E4B">
        <w:rPr>
          <w:rFonts w:eastAsiaTheme="majorEastAsia"/>
        </w:rPr>
        <w:t xml:space="preserve"> voor </w:t>
      </w:r>
      <w:r w:rsidRPr="00B04A0D">
        <w:rPr>
          <w:rFonts w:eastAsiaTheme="majorEastAsia"/>
        </w:rPr>
        <w:t>de uitploeg</w:t>
      </w:r>
    </w:p>
    <w:p w14:paraId="37A0ACDD" w14:textId="7E0147F0" w:rsidR="00B04A0D" w:rsidRDefault="00113027" w:rsidP="00B04A0D">
      <w:pPr>
        <w:pStyle w:val="ListParagraph"/>
        <w:numPr>
          <w:ilvl w:val="0"/>
          <w:numId w:val="25"/>
        </w:numPr>
        <w:rPr>
          <w:rFonts w:eastAsiaTheme="majorEastAsia"/>
        </w:rPr>
      </w:pPr>
      <w:r>
        <w:rPr>
          <w:rFonts w:eastAsiaTheme="majorEastAsia"/>
        </w:rPr>
        <w:t>Het rugnummer van de speler (mogelijke waardes zijn 1 tem 11)</w:t>
      </w:r>
    </w:p>
    <w:p w14:paraId="187459AA" w14:textId="58692049" w:rsidR="00113027" w:rsidRDefault="00445709" w:rsidP="00B04A0D">
      <w:pPr>
        <w:pStyle w:val="ListParagraph"/>
        <w:numPr>
          <w:ilvl w:val="0"/>
          <w:numId w:val="25"/>
        </w:numPr>
        <w:rPr>
          <w:rFonts w:eastAsiaTheme="majorEastAsia"/>
        </w:rPr>
      </w:pPr>
      <w:r>
        <w:rPr>
          <w:rFonts w:eastAsiaTheme="majorEastAsia"/>
        </w:rPr>
        <w:t xml:space="preserve">Een </w:t>
      </w:r>
      <w:r w:rsidR="002A43C6">
        <w:rPr>
          <w:rFonts w:eastAsiaTheme="majorEastAsia"/>
        </w:rPr>
        <w:t>locatie</w:t>
      </w:r>
      <w:r w:rsidR="00222483">
        <w:rPr>
          <w:rFonts w:eastAsiaTheme="majorEastAsia"/>
        </w:rPr>
        <w:t xml:space="preserve"> op het veld</w:t>
      </w:r>
    </w:p>
    <w:p w14:paraId="6331A0E7" w14:textId="4339294E" w:rsidR="008A78E6" w:rsidRDefault="008A78E6" w:rsidP="008A78E6">
      <w:pPr>
        <w:pStyle w:val="ListParagraph"/>
        <w:numPr>
          <w:ilvl w:val="1"/>
          <w:numId w:val="25"/>
        </w:numPr>
        <w:rPr>
          <w:rFonts w:eastAsiaTheme="majorEastAsia"/>
        </w:rPr>
      </w:pPr>
      <w:r>
        <w:rPr>
          <w:rFonts w:eastAsiaTheme="majorEastAsia"/>
        </w:rPr>
        <w:t>Latitude</w:t>
      </w:r>
    </w:p>
    <w:p w14:paraId="18FCC763" w14:textId="58946FAA" w:rsidR="008A78E6" w:rsidRDefault="008A78E6" w:rsidP="008A78E6">
      <w:pPr>
        <w:pStyle w:val="ListParagraph"/>
        <w:numPr>
          <w:ilvl w:val="1"/>
          <w:numId w:val="25"/>
        </w:numPr>
        <w:rPr>
          <w:rFonts w:eastAsiaTheme="majorEastAsia"/>
        </w:rPr>
      </w:pPr>
      <w:r>
        <w:rPr>
          <w:rFonts w:eastAsiaTheme="majorEastAsia"/>
        </w:rPr>
        <w:t>Longitude</w:t>
      </w:r>
    </w:p>
    <w:p w14:paraId="41C7D9C5" w14:textId="77777777" w:rsidR="008A78E6" w:rsidRDefault="008A78E6" w:rsidP="008A78E6">
      <w:pPr>
        <w:rPr>
          <w:rFonts w:eastAsiaTheme="majorEastAsia"/>
        </w:rPr>
      </w:pPr>
    </w:p>
    <w:p w14:paraId="7C6D9B63" w14:textId="77777777" w:rsidR="004A5ACB" w:rsidRDefault="004A5ACB" w:rsidP="008A78E6">
      <w:pPr>
        <w:rPr>
          <w:rFonts w:eastAsiaTheme="majorEastAsia"/>
        </w:rPr>
      </w:pPr>
    </w:p>
    <w:p w14:paraId="56A2E943" w14:textId="77777777" w:rsidR="004A5ACB" w:rsidRDefault="004A5ACB" w:rsidP="008A78E6">
      <w:pPr>
        <w:rPr>
          <w:rFonts w:eastAsiaTheme="majorEastAsia"/>
        </w:rPr>
      </w:pPr>
    </w:p>
    <w:p w14:paraId="3C2A2270" w14:textId="13EF191B" w:rsidR="008A78E6" w:rsidRDefault="006A57C8" w:rsidP="008A78E6">
      <w:pPr>
        <w:rPr>
          <w:rFonts w:eastAsiaTheme="majorEastAsia"/>
        </w:rPr>
      </w:pPr>
      <w:r>
        <w:rPr>
          <w:rFonts w:eastAsiaTheme="majorEastAsia"/>
        </w:rPr>
        <w:lastRenderedPageBreak/>
        <w:t>Een voorbeeld van een csv bestand</w:t>
      </w:r>
    </w:p>
    <w:p w14:paraId="184C3696" w14:textId="77777777" w:rsidR="00A53E0F" w:rsidRPr="000178B3" w:rsidRDefault="00A53E0F" w:rsidP="00A53E0F">
      <w:pPr>
        <w:rPr>
          <w:rFonts w:ascii="Courier New" w:eastAsiaTheme="majorEastAsia" w:hAnsi="Courier New" w:cs="Courier New"/>
          <w:lang w:val="en-US"/>
        </w:rPr>
      </w:pPr>
      <w:r w:rsidRPr="000178B3">
        <w:rPr>
          <w:rFonts w:ascii="Courier New" w:eastAsiaTheme="majorEastAsia" w:hAnsi="Courier New" w:cs="Courier New"/>
          <w:lang w:val="en-US"/>
        </w:rPr>
        <w:t>team;rugnr;long;lat</w:t>
      </w:r>
    </w:p>
    <w:p w14:paraId="3ED6C706" w14:textId="11E0CCD1" w:rsidR="00A53E0F" w:rsidRPr="000178B3" w:rsidRDefault="000178B3" w:rsidP="00A53E0F">
      <w:pPr>
        <w:rPr>
          <w:rFonts w:ascii="Courier New" w:eastAsiaTheme="majorEastAsia" w:hAnsi="Courier New" w:cs="Courier New"/>
          <w:lang w:val="en-US"/>
        </w:rPr>
      </w:pPr>
      <w:r w:rsidRPr="000178B3">
        <w:rPr>
          <w:rFonts w:ascii="Courier New" w:eastAsiaTheme="majorEastAsia" w:hAnsi="Courier New" w:cs="Courier New"/>
          <w:lang w:val="en-US"/>
        </w:rPr>
        <w:t>T</w:t>
      </w:r>
      <w:r w:rsidR="00A53E0F" w:rsidRPr="000178B3">
        <w:rPr>
          <w:rFonts w:ascii="Courier New" w:eastAsiaTheme="majorEastAsia" w:hAnsi="Courier New" w:cs="Courier New"/>
          <w:lang w:val="en-US"/>
        </w:rPr>
        <w:t>;1;2;25</w:t>
      </w:r>
    </w:p>
    <w:p w14:paraId="509E034D" w14:textId="38B1CA0C" w:rsidR="00A53E0F" w:rsidRPr="000178B3" w:rsidRDefault="000178B3" w:rsidP="00A53E0F">
      <w:pPr>
        <w:rPr>
          <w:rFonts w:ascii="Courier New" w:eastAsiaTheme="majorEastAsia" w:hAnsi="Courier New" w:cs="Courier New"/>
          <w:lang w:val="en-US"/>
        </w:rPr>
      </w:pPr>
      <w:r w:rsidRPr="000178B3">
        <w:rPr>
          <w:rFonts w:ascii="Courier New" w:eastAsiaTheme="majorEastAsia" w:hAnsi="Courier New" w:cs="Courier New"/>
          <w:lang w:val="en-US"/>
        </w:rPr>
        <w:t>T</w:t>
      </w:r>
      <w:r w:rsidR="00A53E0F" w:rsidRPr="000178B3">
        <w:rPr>
          <w:rFonts w:ascii="Courier New" w:eastAsiaTheme="majorEastAsia" w:hAnsi="Courier New" w:cs="Courier New"/>
          <w:lang w:val="en-US"/>
        </w:rPr>
        <w:t>;1;0,839444012;23,3648199</w:t>
      </w:r>
    </w:p>
    <w:p w14:paraId="58F17DCF" w14:textId="13F8C9EA" w:rsidR="00A53E0F" w:rsidRPr="000178B3" w:rsidRDefault="000178B3" w:rsidP="00A53E0F">
      <w:pPr>
        <w:rPr>
          <w:rFonts w:ascii="Courier New" w:eastAsiaTheme="majorEastAsia" w:hAnsi="Courier New" w:cs="Courier New"/>
          <w:lang w:val="en-US"/>
        </w:rPr>
      </w:pPr>
      <w:r w:rsidRPr="000178B3">
        <w:rPr>
          <w:rFonts w:ascii="Courier New" w:eastAsiaTheme="majorEastAsia" w:hAnsi="Courier New" w:cs="Courier New"/>
          <w:lang w:val="en-US"/>
        </w:rPr>
        <w:t>T</w:t>
      </w:r>
      <w:r w:rsidR="00A53E0F" w:rsidRPr="000178B3">
        <w:rPr>
          <w:rFonts w:ascii="Courier New" w:eastAsiaTheme="majorEastAsia" w:hAnsi="Courier New" w:cs="Courier New"/>
          <w:lang w:val="en-US"/>
        </w:rPr>
        <w:t>;1;0;23,40904874</w:t>
      </w:r>
    </w:p>
    <w:p w14:paraId="5F4A15D0" w14:textId="6E1BA9D7" w:rsidR="00A53E0F" w:rsidRPr="000178B3" w:rsidRDefault="000178B3" w:rsidP="00A53E0F">
      <w:pPr>
        <w:rPr>
          <w:rFonts w:ascii="Courier New" w:eastAsiaTheme="majorEastAsia" w:hAnsi="Courier New" w:cs="Courier New"/>
          <w:lang w:val="nl-BE"/>
        </w:rPr>
      </w:pPr>
      <w:r w:rsidRPr="000178B3">
        <w:rPr>
          <w:rFonts w:ascii="Courier New" w:eastAsiaTheme="majorEastAsia" w:hAnsi="Courier New" w:cs="Courier New"/>
          <w:lang w:val="nl-BE"/>
        </w:rPr>
        <w:t>T</w:t>
      </w:r>
      <w:r w:rsidR="00A53E0F" w:rsidRPr="000178B3">
        <w:rPr>
          <w:rFonts w:ascii="Courier New" w:eastAsiaTheme="majorEastAsia" w:hAnsi="Courier New" w:cs="Courier New"/>
          <w:lang w:val="nl-BE"/>
        </w:rPr>
        <w:t>;1;1,166996307;21,97049877</w:t>
      </w:r>
    </w:p>
    <w:p w14:paraId="3833A9C6" w14:textId="257B46A8" w:rsidR="00A53E0F" w:rsidRPr="00FA6D01" w:rsidRDefault="000178B3" w:rsidP="00A53E0F">
      <w:pPr>
        <w:rPr>
          <w:rFonts w:ascii="Courier New" w:eastAsiaTheme="majorEastAsia" w:hAnsi="Courier New" w:cs="Courier New"/>
          <w:lang w:val="nl-BE"/>
        </w:rPr>
      </w:pPr>
      <w:r>
        <w:rPr>
          <w:rFonts w:ascii="Courier New" w:eastAsiaTheme="majorEastAsia" w:hAnsi="Courier New" w:cs="Courier New"/>
          <w:lang w:val="nl-BE"/>
        </w:rPr>
        <w:t>T</w:t>
      </w:r>
      <w:r w:rsidR="00A53E0F" w:rsidRPr="00FA6D01">
        <w:rPr>
          <w:rFonts w:ascii="Courier New" w:eastAsiaTheme="majorEastAsia" w:hAnsi="Courier New" w:cs="Courier New"/>
          <w:lang w:val="nl-BE"/>
        </w:rPr>
        <w:t>;1;1,954986259;23,22460417</w:t>
      </w:r>
    </w:p>
    <w:p w14:paraId="63C452BB" w14:textId="46210EC8" w:rsidR="00A53E0F" w:rsidRPr="00FA6D01" w:rsidRDefault="000178B3" w:rsidP="00A53E0F">
      <w:pPr>
        <w:rPr>
          <w:rFonts w:ascii="Courier New" w:eastAsiaTheme="majorEastAsia" w:hAnsi="Courier New" w:cs="Courier New"/>
          <w:lang w:val="nl-BE"/>
        </w:rPr>
      </w:pPr>
      <w:r>
        <w:rPr>
          <w:rFonts w:ascii="Courier New" w:eastAsiaTheme="majorEastAsia" w:hAnsi="Courier New" w:cs="Courier New"/>
          <w:lang w:val="nl-BE"/>
        </w:rPr>
        <w:t>T</w:t>
      </w:r>
      <w:r w:rsidR="00A53E0F" w:rsidRPr="00FA6D01">
        <w:rPr>
          <w:rFonts w:ascii="Courier New" w:eastAsiaTheme="majorEastAsia" w:hAnsi="Courier New" w:cs="Courier New"/>
          <w:lang w:val="nl-BE"/>
        </w:rPr>
        <w:t>;1;1,150320579;26,91147999</w:t>
      </w:r>
    </w:p>
    <w:p w14:paraId="0578D8C0" w14:textId="2998BE2B" w:rsidR="006A57C8" w:rsidRPr="00FA6D01" w:rsidRDefault="006A57C8" w:rsidP="00A53E0F">
      <w:pPr>
        <w:rPr>
          <w:rFonts w:ascii="Courier New" w:eastAsiaTheme="majorEastAsia" w:hAnsi="Courier New" w:cs="Courier New"/>
          <w:lang w:val="nl-BE"/>
        </w:rPr>
      </w:pPr>
      <w:r w:rsidRPr="00FA6D01">
        <w:rPr>
          <w:rFonts w:ascii="Courier New" w:eastAsiaTheme="majorEastAsia" w:hAnsi="Courier New" w:cs="Courier New"/>
          <w:lang w:val="nl-BE"/>
        </w:rPr>
        <w:t>...</w:t>
      </w:r>
    </w:p>
    <w:p w14:paraId="77F86CCF" w14:textId="77777777" w:rsidR="00510159" w:rsidRPr="00FA6D01" w:rsidRDefault="00510159" w:rsidP="00510159">
      <w:pPr>
        <w:rPr>
          <w:rFonts w:eastAsiaTheme="majorEastAsia"/>
          <w:lang w:val="nl-BE"/>
        </w:rPr>
      </w:pPr>
    </w:p>
    <w:p w14:paraId="02D3A8AB" w14:textId="5C9CD4E1" w:rsidR="00A53E0F" w:rsidRDefault="007336C3" w:rsidP="00510159">
      <w:pPr>
        <w:rPr>
          <w:rFonts w:eastAsiaTheme="majorEastAsia"/>
          <w:lang w:val="nl-BE"/>
        </w:rPr>
      </w:pPr>
      <w:r>
        <w:rPr>
          <w:rFonts w:eastAsiaTheme="majorEastAsia"/>
          <w:lang w:val="nl-BE"/>
        </w:rPr>
        <w:t>Iedere</w:t>
      </w:r>
      <w:r w:rsidR="00A53E0F" w:rsidRPr="00A53E0F">
        <w:rPr>
          <w:rFonts w:eastAsiaTheme="majorEastAsia"/>
          <w:lang w:val="nl-BE"/>
        </w:rPr>
        <w:t xml:space="preserve"> seconde wordt de </w:t>
      </w:r>
      <w:r w:rsidR="000C49EB">
        <w:rPr>
          <w:rFonts w:eastAsiaTheme="majorEastAsia"/>
          <w:lang w:val="nl-BE"/>
        </w:rPr>
        <w:t>locatie</w:t>
      </w:r>
      <w:r w:rsidR="00A53E0F">
        <w:rPr>
          <w:rFonts w:eastAsiaTheme="majorEastAsia"/>
          <w:lang w:val="nl-BE"/>
        </w:rPr>
        <w:t xml:space="preserve"> (latitude, longitude) van een speler </w:t>
      </w:r>
      <w:r w:rsidR="00CA6A56">
        <w:rPr>
          <w:rFonts w:eastAsiaTheme="majorEastAsia"/>
          <w:lang w:val="nl-BE"/>
        </w:rPr>
        <w:t xml:space="preserve">gelogd in het bestand. Dit is de </w:t>
      </w:r>
      <w:r w:rsidR="000C49EB">
        <w:rPr>
          <w:rFonts w:eastAsiaTheme="majorEastAsia"/>
          <w:lang w:val="nl-BE"/>
        </w:rPr>
        <w:t>locatie</w:t>
      </w:r>
      <w:r w:rsidR="00CA6A56">
        <w:rPr>
          <w:rFonts w:eastAsiaTheme="majorEastAsia"/>
          <w:lang w:val="nl-BE"/>
        </w:rPr>
        <w:t xml:space="preserve"> van de speler ten opzichte van </w:t>
      </w:r>
      <w:r w:rsidR="009C62E4">
        <w:rPr>
          <w:rFonts w:eastAsiaTheme="majorEastAsia"/>
          <w:lang w:val="nl-BE"/>
        </w:rPr>
        <w:t>e</w:t>
      </w:r>
      <w:r w:rsidR="005E2F5E">
        <w:rPr>
          <w:rFonts w:eastAsiaTheme="majorEastAsia"/>
          <w:lang w:val="nl-BE"/>
        </w:rPr>
        <w:t>e</w:t>
      </w:r>
      <w:r w:rsidR="009C62E4">
        <w:rPr>
          <w:rFonts w:eastAsiaTheme="majorEastAsia"/>
          <w:lang w:val="nl-BE"/>
        </w:rPr>
        <w:t>n</w:t>
      </w:r>
      <w:r w:rsidR="005E2F5E">
        <w:rPr>
          <w:rFonts w:eastAsiaTheme="majorEastAsia"/>
          <w:lang w:val="nl-BE"/>
        </w:rPr>
        <w:t xml:space="preserve"> hoekschopvlag </w:t>
      </w:r>
      <w:r w:rsidR="009C62E4">
        <w:rPr>
          <w:rFonts w:eastAsiaTheme="majorEastAsia"/>
          <w:lang w:val="nl-BE"/>
        </w:rPr>
        <w:t xml:space="preserve">met de coördinaten </w:t>
      </w:r>
      <w:r w:rsidR="00760CCC">
        <w:rPr>
          <w:rFonts w:eastAsiaTheme="majorEastAsia"/>
          <w:lang w:val="nl-BE"/>
        </w:rPr>
        <w:t>(</w:t>
      </w:r>
      <w:r w:rsidR="009C62E4">
        <w:rPr>
          <w:rFonts w:eastAsiaTheme="majorEastAsia"/>
          <w:lang w:val="nl-BE"/>
        </w:rPr>
        <w:t>0,0</w:t>
      </w:r>
      <w:r w:rsidR="00760CCC">
        <w:rPr>
          <w:rFonts w:eastAsiaTheme="majorEastAsia"/>
          <w:lang w:val="nl-BE"/>
        </w:rPr>
        <w:t>)</w:t>
      </w:r>
      <w:r w:rsidR="00824FC6">
        <w:rPr>
          <w:rFonts w:eastAsiaTheme="majorEastAsia"/>
          <w:lang w:val="nl-BE"/>
        </w:rPr>
        <w:t xml:space="preserve"> (groen)</w:t>
      </w:r>
      <w:r w:rsidR="008B305E">
        <w:rPr>
          <w:rFonts w:eastAsiaTheme="majorEastAsia"/>
          <w:lang w:val="nl-BE"/>
        </w:rPr>
        <w:t>.</w:t>
      </w:r>
    </w:p>
    <w:p w14:paraId="7516FE34" w14:textId="77777777" w:rsidR="00813691" w:rsidRDefault="00813691" w:rsidP="00510159">
      <w:pPr>
        <w:rPr>
          <w:rFonts w:eastAsiaTheme="majorEastAsia"/>
          <w:lang w:val="nl-BE"/>
        </w:rPr>
      </w:pPr>
    </w:p>
    <w:p w14:paraId="72F49038" w14:textId="3015297A" w:rsidR="00813691" w:rsidRDefault="00F47ADB" w:rsidP="007B5687">
      <w:pPr>
        <w:jc w:val="center"/>
        <w:rPr>
          <w:rFonts w:eastAsiaTheme="majorEastAsia"/>
          <w:lang w:val="nl-BE"/>
        </w:rPr>
      </w:pPr>
      <w:r>
        <w:rPr>
          <w:rFonts w:eastAsiaTheme="majorEastAsia"/>
          <w:noProof/>
          <w:lang w:val="nl-BE"/>
        </w:rPr>
        <w:drawing>
          <wp:inline distT="0" distB="0" distL="0" distR="0" wp14:anchorId="36E5046C" wp14:editId="60200A86">
            <wp:extent cx="2506607" cy="3643143"/>
            <wp:effectExtent l="0" t="0" r="0" b="190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8041" cy="365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84DD" w14:textId="77777777" w:rsidR="008B305E" w:rsidRDefault="008B305E" w:rsidP="00510159">
      <w:pPr>
        <w:rPr>
          <w:rFonts w:eastAsiaTheme="majorEastAsia"/>
          <w:lang w:val="nl-BE"/>
        </w:rPr>
      </w:pPr>
    </w:p>
    <w:p w14:paraId="3DB9BFF3" w14:textId="5598ABA6" w:rsidR="008B305E" w:rsidRDefault="00A638C9" w:rsidP="00510159">
      <w:pPr>
        <w:rPr>
          <w:rFonts w:eastAsiaTheme="majorEastAsia"/>
          <w:lang w:val="nl-BE"/>
        </w:rPr>
      </w:pPr>
      <w:r>
        <w:rPr>
          <w:rFonts w:eastAsiaTheme="majorEastAsia"/>
          <w:lang w:val="nl-BE"/>
        </w:rPr>
        <w:t xml:space="preserve">Stel dat een speler start op de middenstip dan is zijn eerste </w:t>
      </w:r>
      <w:r w:rsidR="00E50811">
        <w:rPr>
          <w:rFonts w:eastAsiaTheme="majorEastAsia"/>
          <w:lang w:val="nl-BE"/>
        </w:rPr>
        <w:t>locatie</w:t>
      </w:r>
      <w:r>
        <w:rPr>
          <w:rFonts w:eastAsiaTheme="majorEastAsia"/>
          <w:lang w:val="nl-BE"/>
        </w:rPr>
        <w:t xml:space="preserve"> </w:t>
      </w:r>
      <w:r w:rsidR="00760CCC">
        <w:rPr>
          <w:rFonts w:eastAsiaTheme="majorEastAsia"/>
          <w:lang w:val="nl-BE"/>
        </w:rPr>
        <w:t>(</w:t>
      </w:r>
      <w:r>
        <w:rPr>
          <w:rFonts w:eastAsiaTheme="majorEastAsia"/>
          <w:lang w:val="nl-BE"/>
        </w:rPr>
        <w:t>25,50</w:t>
      </w:r>
      <w:r w:rsidR="00760CCC">
        <w:rPr>
          <w:rFonts w:eastAsiaTheme="majorEastAsia"/>
          <w:lang w:val="nl-BE"/>
        </w:rPr>
        <w:t>)</w:t>
      </w:r>
      <w:r w:rsidR="002D0AE7">
        <w:rPr>
          <w:rFonts w:eastAsiaTheme="majorEastAsia"/>
          <w:lang w:val="nl-BE"/>
        </w:rPr>
        <w:t xml:space="preserve">. </w:t>
      </w:r>
    </w:p>
    <w:p w14:paraId="3E3E0719" w14:textId="36FC513E" w:rsidR="00AC2034" w:rsidRDefault="00E50811" w:rsidP="00510159">
      <w:pPr>
        <w:rPr>
          <w:rFonts w:eastAsiaTheme="majorEastAsia"/>
          <w:lang w:val="nl-BE"/>
        </w:rPr>
      </w:pPr>
      <w:r>
        <w:rPr>
          <w:rFonts w:eastAsiaTheme="majorEastAsia"/>
          <w:lang w:val="nl-BE"/>
        </w:rPr>
        <w:t>Een</w:t>
      </w:r>
      <w:r w:rsidR="00021987">
        <w:rPr>
          <w:rFonts w:eastAsiaTheme="majorEastAsia"/>
          <w:lang w:val="nl-BE"/>
        </w:rPr>
        <w:t xml:space="preserve"> tweede </w:t>
      </w:r>
      <w:r w:rsidR="00760CCC">
        <w:rPr>
          <w:rFonts w:eastAsiaTheme="majorEastAsia"/>
          <w:lang w:val="nl-BE"/>
        </w:rPr>
        <w:t xml:space="preserve">coördinaat van de speler zou </w:t>
      </w:r>
      <w:r w:rsidR="006B3F74">
        <w:rPr>
          <w:rFonts w:eastAsiaTheme="majorEastAsia"/>
          <w:lang w:val="nl-BE"/>
        </w:rPr>
        <w:t xml:space="preserve">(37, 54) </w:t>
      </w:r>
      <w:r w:rsidR="00760CCC">
        <w:rPr>
          <w:rFonts w:eastAsiaTheme="majorEastAsia"/>
          <w:lang w:val="nl-BE"/>
        </w:rPr>
        <w:t>kunnen zijn</w:t>
      </w:r>
      <w:r w:rsidR="001751DE">
        <w:rPr>
          <w:rFonts w:eastAsiaTheme="majorEastAsia"/>
          <w:lang w:val="nl-BE"/>
        </w:rPr>
        <w:t xml:space="preserve">. Dit betekent dat de speler zich </w:t>
      </w:r>
      <w:r w:rsidR="002F7906">
        <w:rPr>
          <w:rFonts w:eastAsiaTheme="majorEastAsia"/>
          <w:lang w:val="nl-BE"/>
        </w:rPr>
        <w:t>12</w:t>
      </w:r>
      <w:r w:rsidR="001751DE">
        <w:rPr>
          <w:rFonts w:eastAsiaTheme="majorEastAsia"/>
          <w:lang w:val="nl-BE"/>
        </w:rPr>
        <w:t xml:space="preserve"> meter </w:t>
      </w:r>
      <w:r w:rsidR="00067858">
        <w:rPr>
          <w:rFonts w:eastAsiaTheme="majorEastAsia"/>
          <w:lang w:val="nl-BE"/>
        </w:rPr>
        <w:t xml:space="preserve">naar </w:t>
      </w:r>
      <w:r w:rsidR="00363476">
        <w:rPr>
          <w:rFonts w:eastAsiaTheme="majorEastAsia"/>
          <w:lang w:val="nl-BE"/>
        </w:rPr>
        <w:t xml:space="preserve">rechts en </w:t>
      </w:r>
      <w:r w:rsidR="002F7906">
        <w:rPr>
          <w:rFonts w:eastAsiaTheme="majorEastAsia"/>
          <w:lang w:val="nl-BE"/>
        </w:rPr>
        <w:t>4</w:t>
      </w:r>
      <w:r w:rsidR="00363476">
        <w:rPr>
          <w:rFonts w:eastAsiaTheme="majorEastAsia"/>
          <w:lang w:val="nl-BE"/>
        </w:rPr>
        <w:t xml:space="preserve"> meter voor</w:t>
      </w:r>
      <w:r w:rsidR="00067858">
        <w:rPr>
          <w:rFonts w:eastAsiaTheme="majorEastAsia"/>
          <w:lang w:val="nl-BE"/>
        </w:rPr>
        <w:t>uit heeft verplaatst</w:t>
      </w:r>
      <w:r w:rsidR="003924B4">
        <w:rPr>
          <w:rFonts w:eastAsiaTheme="majorEastAsia"/>
          <w:lang w:val="nl-BE"/>
        </w:rPr>
        <w:t xml:space="preserve"> (kijkend vanaf coördinaat (0,0))</w:t>
      </w:r>
      <w:r w:rsidR="00493B35">
        <w:rPr>
          <w:rFonts w:eastAsiaTheme="majorEastAsia"/>
          <w:lang w:val="nl-BE"/>
        </w:rPr>
        <w:t>.</w:t>
      </w:r>
    </w:p>
    <w:p w14:paraId="5ECEC07F" w14:textId="77777777" w:rsidR="002F7906" w:rsidRDefault="002F7906" w:rsidP="00510159">
      <w:pPr>
        <w:rPr>
          <w:rFonts w:eastAsiaTheme="majorEastAsia"/>
          <w:lang w:val="nl-BE"/>
        </w:rPr>
      </w:pPr>
    </w:p>
    <w:p w14:paraId="1C1EE223" w14:textId="28D1D7BE" w:rsidR="00B1310A" w:rsidRDefault="00876734" w:rsidP="00510159">
      <w:pPr>
        <w:rPr>
          <w:rFonts w:eastAsiaTheme="majorEastAsia"/>
          <w:lang w:val="nl-BE"/>
        </w:rPr>
      </w:pPr>
      <w:r>
        <w:rPr>
          <w:rFonts w:eastAsiaTheme="majorEastAsia"/>
          <w:lang w:val="nl-BE"/>
        </w:rPr>
        <w:t xml:space="preserve">De afstand tussen 2 punten met een (x,y) coördinaat berekenen kan via de stelling van </w:t>
      </w:r>
      <w:r w:rsidR="00E50653">
        <w:rPr>
          <w:rFonts w:eastAsiaTheme="majorEastAsia"/>
          <w:lang w:val="nl-BE"/>
        </w:rPr>
        <w:t>P</w:t>
      </w:r>
      <w:r>
        <w:rPr>
          <w:rFonts w:eastAsiaTheme="majorEastAsia"/>
          <w:lang w:val="nl-BE"/>
        </w:rPr>
        <w:t>ythagoras</w:t>
      </w:r>
      <w:r w:rsidR="00F0020E">
        <w:rPr>
          <w:rFonts w:eastAsiaTheme="majorEastAsia"/>
          <w:lang w:val="nl-BE"/>
        </w:rPr>
        <w:t>:</w:t>
      </w:r>
    </w:p>
    <w:p w14:paraId="18E0CE03" w14:textId="77777777" w:rsidR="00B1310A" w:rsidRDefault="00B1310A" w:rsidP="00510159">
      <w:pPr>
        <w:rPr>
          <w:rFonts w:eastAsiaTheme="majorEastAsia"/>
          <w:lang w:val="nl-BE"/>
        </w:rPr>
      </w:pPr>
    </w:p>
    <w:p w14:paraId="24BCF6A3" w14:textId="2BFC9FF4" w:rsidR="00F0020E" w:rsidRPr="00F0020E" w:rsidRDefault="00F0020E" w:rsidP="00F0020E">
      <w:pPr>
        <w:jc w:val="center"/>
        <w:rPr>
          <w:rFonts w:ascii="Times New Roman" w:hAnsi="Times New Roman"/>
          <w:sz w:val="24"/>
          <w:szCs w:val="24"/>
          <w:lang w:eastAsia="en-GB"/>
        </w:rPr>
      </w:pPr>
      <w:r w:rsidRPr="00F0020E">
        <w:rPr>
          <w:rFonts w:ascii="Times New Roman" w:hAnsi="Times New Roman"/>
          <w:sz w:val="24"/>
          <w:szCs w:val="24"/>
          <w:lang w:eastAsia="en-GB"/>
        </w:rPr>
        <w:fldChar w:fldCharType="begin"/>
      </w:r>
      <w:r w:rsidRPr="00F0020E">
        <w:rPr>
          <w:rFonts w:ascii="Times New Roman" w:hAnsi="Times New Roman"/>
          <w:sz w:val="24"/>
          <w:szCs w:val="24"/>
          <w:lang w:eastAsia="en-GB"/>
        </w:rPr>
        <w:instrText xml:space="preserve"> INCLUDEPICTURE "https://lh3.googleusercontent.com/proxy/ShZmXjnxA453WN1sbETSYa5QWOy7MdDNAwP9UCEgMzQA5DpwQW4pKeXv_D3ZHe6HX1YTZLgaB8TlIWAO5nVuXh1vsUqC6KQOhtEGhiYA6-p1oPTmDivp2gA" \* MERGEFORMATINET </w:instrText>
      </w:r>
      <w:r w:rsidRPr="00F0020E">
        <w:rPr>
          <w:rFonts w:ascii="Times New Roman" w:hAnsi="Times New Roman"/>
          <w:sz w:val="24"/>
          <w:szCs w:val="24"/>
          <w:lang w:eastAsia="en-GB"/>
        </w:rPr>
        <w:fldChar w:fldCharType="separate"/>
      </w:r>
      <w:r w:rsidRPr="00F0020E">
        <w:rPr>
          <w:rFonts w:ascii="Times New Roman" w:hAnsi="Times New Roman"/>
          <w:noProof/>
          <w:sz w:val="24"/>
          <w:szCs w:val="24"/>
          <w:lang w:eastAsia="en-GB"/>
        </w:rPr>
        <w:drawing>
          <wp:inline distT="0" distB="0" distL="0" distR="0" wp14:anchorId="78D8803F" wp14:editId="1B3166F1">
            <wp:extent cx="2825916" cy="1777645"/>
            <wp:effectExtent l="0" t="0" r="0" b="635"/>
            <wp:docPr id="10" name="Picture 10" descr="distance geometry formula - Online Discount Shop for Electronics, Apparel,  Toys, Books, Games, Computers, Shoes, Jewelry, Watches, Baby Products,  Sports &amp;amp; Outdoors, Office Products, Bed &amp;amp; Bath, Furniture, Tools, Hardware,  Automotive Parts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stance geometry formula - Online Discount Shop for Electronics, Apparel,  Toys, Books, Games, Computers, Shoes, Jewelry, Watches, Baby Products,  Sports &amp;amp; Outdoors, Office Products, Bed &amp;amp; Bath, Furniture, Tools, Hardware,  Automotive Parts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51" cy="177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20E">
        <w:rPr>
          <w:rFonts w:ascii="Times New Roman" w:hAnsi="Times New Roman"/>
          <w:sz w:val="24"/>
          <w:szCs w:val="24"/>
          <w:lang w:eastAsia="en-GB"/>
        </w:rPr>
        <w:fldChar w:fldCharType="end"/>
      </w:r>
    </w:p>
    <w:p w14:paraId="2A7D6872" w14:textId="3D2334A8" w:rsidR="006A57C8" w:rsidRPr="00A53E0F" w:rsidRDefault="006A57C8" w:rsidP="006A57C8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BE"/>
        </w:rPr>
      </w:pPr>
      <w:r w:rsidRPr="00A53E0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BE"/>
        </w:rPr>
        <w:lastRenderedPageBreak/>
        <w:t>Startproject</w:t>
      </w:r>
    </w:p>
    <w:p w14:paraId="380CD817" w14:textId="2A315329" w:rsidR="006A57C8" w:rsidRPr="006A57C8" w:rsidRDefault="006A57C8" w:rsidP="006A57C8">
      <w:pPr>
        <w:rPr>
          <w:rFonts w:eastAsiaTheme="majorEastAsia"/>
          <w:lang w:val="nl-BE"/>
        </w:rPr>
      </w:pPr>
      <w:r w:rsidRPr="006A57C8">
        <w:rPr>
          <w:rFonts w:eastAsiaTheme="majorEastAsia"/>
          <w:lang w:val="nl-BE"/>
        </w:rPr>
        <w:t xml:space="preserve">Je vertrekt vanaf een startproject </w:t>
      </w:r>
      <w:r w:rsidR="0077121F">
        <w:rPr>
          <w:rFonts w:eastAsiaTheme="majorEastAsia"/>
          <w:lang w:val="nl-BE"/>
        </w:rPr>
        <w:t>dat</w:t>
      </w:r>
      <w:r w:rsidRPr="006A57C8">
        <w:rPr>
          <w:rFonts w:eastAsiaTheme="majorEastAsia"/>
          <w:lang w:val="nl-BE"/>
        </w:rPr>
        <w:t xml:space="preserve"> reeds een aantal klassen bevat die je kunnen helpen met het uitlezen van </w:t>
      </w:r>
      <w:r w:rsidR="00C7594B">
        <w:rPr>
          <w:rFonts w:eastAsiaTheme="majorEastAsia"/>
          <w:lang w:val="nl-BE"/>
        </w:rPr>
        <w:t>het</w:t>
      </w:r>
      <w:r w:rsidRPr="006A57C8">
        <w:rPr>
          <w:rFonts w:eastAsiaTheme="majorEastAsia"/>
          <w:lang w:val="nl-BE"/>
        </w:rPr>
        <w:t xml:space="preserve"> csv-bestand.</w:t>
      </w:r>
    </w:p>
    <w:p w14:paraId="6592F29C" w14:textId="77777777" w:rsidR="006A57C8" w:rsidRPr="006A57C8" w:rsidRDefault="006A57C8" w:rsidP="006A57C8">
      <w:pPr>
        <w:rPr>
          <w:rFonts w:eastAsiaTheme="majorEastAsia"/>
          <w:lang w:val="nl-BE"/>
        </w:rPr>
      </w:pPr>
    </w:p>
    <w:p w14:paraId="2847C9B4" w14:textId="319457F5" w:rsidR="006A57C8" w:rsidRDefault="007B2493" w:rsidP="006A57C8">
      <w:pPr>
        <w:rPr>
          <w:rFonts w:eastAsiaTheme="majorEastAsia"/>
          <w:lang w:val="nl-BE"/>
        </w:rPr>
      </w:pPr>
      <w:r>
        <w:rPr>
          <w:rFonts w:eastAsiaTheme="majorEastAsia"/>
          <w:lang w:val="nl-BE"/>
        </w:rPr>
        <w:t xml:space="preserve">De klasse </w:t>
      </w:r>
      <w:r>
        <w:rPr>
          <w:rFonts w:eastAsiaTheme="majorEastAsia"/>
          <w:b/>
          <w:bCs/>
          <w:lang w:val="nl-BE"/>
        </w:rPr>
        <w:t xml:space="preserve">SoccerDataReader </w:t>
      </w:r>
      <w:r>
        <w:rPr>
          <w:rFonts w:eastAsiaTheme="majorEastAsia"/>
          <w:lang w:val="nl-BE"/>
        </w:rPr>
        <w:t xml:space="preserve">verwacht bij het aanmaken dat een bestandsnaam </w:t>
      </w:r>
      <w:r w:rsidR="00C01E2F">
        <w:rPr>
          <w:rFonts w:eastAsiaTheme="majorEastAsia"/>
          <w:lang w:val="nl-BE"/>
        </w:rPr>
        <w:t xml:space="preserve">wordt </w:t>
      </w:r>
      <w:r>
        <w:rPr>
          <w:rFonts w:eastAsiaTheme="majorEastAsia"/>
          <w:lang w:val="nl-BE"/>
        </w:rPr>
        <w:t>meege</w:t>
      </w:r>
      <w:r w:rsidR="00C01E2F">
        <w:rPr>
          <w:rFonts w:eastAsiaTheme="majorEastAsia"/>
          <w:lang w:val="nl-BE"/>
        </w:rPr>
        <w:t>geven.</w:t>
      </w:r>
      <w:r w:rsidR="00387F1C">
        <w:rPr>
          <w:rFonts w:eastAsiaTheme="majorEastAsia"/>
          <w:lang w:val="nl-BE"/>
        </w:rPr>
        <w:t xml:space="preserve"> Roep de constructor op met de parameter </w:t>
      </w:r>
      <w:r w:rsidR="0050609B">
        <w:rPr>
          <w:rFonts w:eastAsiaTheme="majorEastAsia"/>
          <w:lang w:val="nl-BE"/>
        </w:rPr>
        <w:t>"</w:t>
      </w:r>
      <w:r w:rsidR="00387F1C">
        <w:rPr>
          <w:rFonts w:eastAsiaTheme="majorEastAsia"/>
          <w:lang w:val="nl-BE"/>
        </w:rPr>
        <w:t>Liverpool-Chelsea.csv</w:t>
      </w:r>
      <w:r w:rsidR="0050609B">
        <w:rPr>
          <w:rFonts w:eastAsiaTheme="majorEastAsia"/>
          <w:lang w:val="nl-BE"/>
        </w:rPr>
        <w:t>"</w:t>
      </w:r>
      <w:r w:rsidR="00E756F3">
        <w:rPr>
          <w:rFonts w:eastAsiaTheme="majorEastAsia"/>
          <w:lang w:val="nl-BE"/>
        </w:rPr>
        <w:t xml:space="preserve"> en </w:t>
      </w:r>
      <w:r w:rsidR="00A03961">
        <w:rPr>
          <w:rFonts w:eastAsiaTheme="majorEastAsia"/>
          <w:lang w:val="nl-BE"/>
        </w:rPr>
        <w:t>een</w:t>
      </w:r>
      <w:r w:rsidR="00E756F3">
        <w:rPr>
          <w:rFonts w:eastAsiaTheme="majorEastAsia"/>
          <w:lang w:val="nl-BE"/>
        </w:rPr>
        <w:t xml:space="preserve"> voorbeeldbestand uit </w:t>
      </w:r>
      <w:r w:rsidR="004C2884">
        <w:rPr>
          <w:rFonts w:eastAsiaTheme="majorEastAsia"/>
          <w:lang w:val="nl-BE"/>
        </w:rPr>
        <w:t>de map /data</w:t>
      </w:r>
      <w:r w:rsidR="00E756F3">
        <w:rPr>
          <w:rFonts w:eastAsiaTheme="majorEastAsia"/>
          <w:lang w:val="nl-BE"/>
        </w:rPr>
        <w:t xml:space="preserve"> wordt </w:t>
      </w:r>
      <w:r w:rsidR="002738D1">
        <w:rPr>
          <w:rFonts w:eastAsiaTheme="majorEastAsia"/>
          <w:lang w:val="nl-BE"/>
        </w:rPr>
        <w:t>uit</w:t>
      </w:r>
      <w:r w:rsidR="00E756F3">
        <w:rPr>
          <w:rFonts w:eastAsiaTheme="majorEastAsia"/>
          <w:lang w:val="nl-BE"/>
        </w:rPr>
        <w:t>gelezen.</w:t>
      </w:r>
    </w:p>
    <w:p w14:paraId="67B17B6B" w14:textId="464CC9A3" w:rsidR="0021020F" w:rsidRDefault="0021020F" w:rsidP="006A57C8">
      <w:pPr>
        <w:rPr>
          <w:rFonts w:eastAsiaTheme="majorEastAsia"/>
          <w:lang w:val="nl-BE"/>
        </w:rPr>
      </w:pPr>
      <w:r>
        <w:rPr>
          <w:rFonts w:eastAsiaTheme="majorEastAsia"/>
          <w:lang w:val="nl-BE"/>
        </w:rPr>
        <w:t xml:space="preserve">Via de methode </w:t>
      </w:r>
      <w:r w:rsidR="0099581F" w:rsidRPr="0099581F">
        <w:rPr>
          <w:rFonts w:ascii="Courier New" w:eastAsiaTheme="majorEastAsia" w:hAnsi="Courier New" w:cs="Courier New"/>
          <w:lang w:val="nl-BE"/>
        </w:rPr>
        <w:t>boolean</w:t>
      </w:r>
      <w:r w:rsidR="0099581F">
        <w:rPr>
          <w:rFonts w:eastAsiaTheme="majorEastAsia"/>
          <w:lang w:val="nl-BE"/>
        </w:rPr>
        <w:t xml:space="preserve"> </w:t>
      </w:r>
      <w:r w:rsidRPr="00451CB0">
        <w:rPr>
          <w:rFonts w:ascii="Courier New" w:eastAsiaTheme="majorEastAsia" w:hAnsi="Courier New" w:cs="Courier New"/>
          <w:lang w:val="nl-BE"/>
        </w:rPr>
        <w:t>hasNext()</w:t>
      </w:r>
      <w:r>
        <w:rPr>
          <w:rFonts w:eastAsiaTheme="majorEastAsia"/>
          <w:lang w:val="nl-BE"/>
        </w:rPr>
        <w:t xml:space="preserve"> kan je aan een instantie van SoccerDataReader</w:t>
      </w:r>
      <w:r w:rsidR="00E84560">
        <w:rPr>
          <w:rFonts w:eastAsiaTheme="majorEastAsia"/>
          <w:lang w:val="nl-BE"/>
        </w:rPr>
        <w:t xml:space="preserve"> vragen of er nog een volgende lijn in het bestand is. Via de methode </w:t>
      </w:r>
      <w:r w:rsidR="00F56BBF">
        <w:rPr>
          <w:rFonts w:ascii="Courier New" w:eastAsiaTheme="majorEastAsia" w:hAnsi="Courier New" w:cs="Courier New"/>
          <w:lang w:val="nl-BE"/>
        </w:rPr>
        <w:t>SoccerData n</w:t>
      </w:r>
      <w:r w:rsidR="00E84560" w:rsidRPr="00451CB0">
        <w:rPr>
          <w:rFonts w:ascii="Courier New" w:eastAsiaTheme="majorEastAsia" w:hAnsi="Courier New" w:cs="Courier New"/>
          <w:lang w:val="nl-BE"/>
        </w:rPr>
        <w:t>ext()</w:t>
      </w:r>
      <w:r w:rsidR="00E84560">
        <w:rPr>
          <w:rFonts w:eastAsiaTheme="majorEastAsia"/>
          <w:lang w:val="nl-BE"/>
        </w:rPr>
        <w:t xml:space="preserve"> krijg je de</w:t>
      </w:r>
      <w:r w:rsidR="009C131F">
        <w:rPr>
          <w:rFonts w:eastAsiaTheme="majorEastAsia"/>
          <w:lang w:val="nl-BE"/>
        </w:rPr>
        <w:t xml:space="preserve"> inhoud van de</w:t>
      </w:r>
      <w:r w:rsidR="00E84560">
        <w:rPr>
          <w:rFonts w:eastAsiaTheme="majorEastAsia"/>
          <w:lang w:val="nl-BE"/>
        </w:rPr>
        <w:t xml:space="preserve"> volgende lijn terug</w:t>
      </w:r>
      <w:r w:rsidR="00546DC2">
        <w:rPr>
          <w:rFonts w:eastAsiaTheme="majorEastAsia"/>
          <w:lang w:val="nl-BE"/>
        </w:rPr>
        <w:t xml:space="preserve"> in een </w:t>
      </w:r>
      <w:r w:rsidR="00546DC2" w:rsidRPr="00546DC2">
        <w:rPr>
          <w:rFonts w:eastAsiaTheme="majorEastAsia"/>
          <w:b/>
          <w:bCs/>
          <w:lang w:val="nl-BE"/>
        </w:rPr>
        <w:t>SoccerData</w:t>
      </w:r>
      <w:r w:rsidR="00546DC2">
        <w:rPr>
          <w:rFonts w:eastAsiaTheme="majorEastAsia"/>
          <w:lang w:val="nl-BE"/>
        </w:rPr>
        <w:t>-object.</w:t>
      </w:r>
    </w:p>
    <w:p w14:paraId="143B3FC4" w14:textId="77777777" w:rsidR="00480BE3" w:rsidRDefault="00480BE3" w:rsidP="006A57C8">
      <w:pPr>
        <w:rPr>
          <w:rFonts w:eastAsiaTheme="majorEastAsia"/>
          <w:lang w:val="nl-BE"/>
        </w:rPr>
      </w:pPr>
    </w:p>
    <w:p w14:paraId="62BB2DA5" w14:textId="5BAE78B6" w:rsidR="00215DB1" w:rsidRDefault="00215DB1" w:rsidP="008A78E6">
      <w:pPr>
        <w:rPr>
          <w:rFonts w:eastAsiaTheme="majorEastAsia"/>
          <w:lang w:val="nl-BE"/>
        </w:rPr>
      </w:pPr>
      <w:r>
        <w:rPr>
          <w:rFonts w:eastAsiaTheme="majorEastAsia"/>
          <w:lang w:val="nl-BE"/>
        </w:rPr>
        <w:t>De klasse</w:t>
      </w:r>
      <w:r w:rsidR="00A57E26">
        <w:rPr>
          <w:rFonts w:eastAsiaTheme="majorEastAsia"/>
          <w:lang w:val="nl-BE"/>
        </w:rPr>
        <w:t>n</w:t>
      </w:r>
      <w:r>
        <w:rPr>
          <w:rFonts w:eastAsiaTheme="majorEastAsia"/>
          <w:lang w:val="nl-BE"/>
        </w:rPr>
        <w:t xml:space="preserve"> SoccerDataReader en SoccerData moeten niet aangepast worden.</w:t>
      </w:r>
    </w:p>
    <w:p w14:paraId="5B875E81" w14:textId="4F1BE1E1" w:rsidR="001A517D" w:rsidRDefault="00DB404B" w:rsidP="00DB404B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B404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Gevraagd</w:t>
      </w:r>
    </w:p>
    <w:p w14:paraId="41AE8F38" w14:textId="2A5BB829" w:rsidR="00BA35A1" w:rsidRDefault="005F4F1F" w:rsidP="00BA35A1">
      <w:pPr>
        <w:rPr>
          <w:rFonts w:eastAsiaTheme="majorEastAsia"/>
          <w:lang w:val="nl-BE"/>
        </w:rPr>
      </w:pPr>
      <w:r>
        <w:rPr>
          <w:rFonts w:eastAsiaTheme="majorEastAsia"/>
          <w:lang w:val="nl-BE"/>
        </w:rPr>
        <w:t>Bij het aanmaken van</w:t>
      </w:r>
      <w:r w:rsidR="00BA35A1">
        <w:rPr>
          <w:rFonts w:eastAsiaTheme="majorEastAsia"/>
          <w:lang w:val="nl-BE"/>
        </w:rPr>
        <w:t xml:space="preserve"> een object van de klasse </w:t>
      </w:r>
      <w:r w:rsidR="00BA35A1">
        <w:rPr>
          <w:rFonts w:eastAsiaTheme="majorEastAsia"/>
          <w:b/>
          <w:bCs/>
          <w:lang w:val="nl-BE"/>
        </w:rPr>
        <w:t xml:space="preserve">Wedstrijd </w:t>
      </w:r>
      <w:r w:rsidR="00BA35A1">
        <w:rPr>
          <w:rFonts w:eastAsiaTheme="majorEastAsia"/>
          <w:lang w:val="nl-BE"/>
        </w:rPr>
        <w:t xml:space="preserve">wordt </w:t>
      </w:r>
      <w:r w:rsidR="008C005B">
        <w:rPr>
          <w:rFonts w:eastAsiaTheme="majorEastAsia"/>
          <w:lang w:val="nl-BE"/>
        </w:rPr>
        <w:t>een bestands</w:t>
      </w:r>
      <w:r w:rsidR="00BA35A1">
        <w:rPr>
          <w:rFonts w:eastAsiaTheme="majorEastAsia"/>
          <w:lang w:val="nl-BE"/>
        </w:rPr>
        <w:t>naam meegegeven.</w:t>
      </w:r>
      <w:r w:rsidR="00A37405">
        <w:rPr>
          <w:rFonts w:eastAsiaTheme="majorEastAsia"/>
          <w:lang w:val="nl-BE"/>
        </w:rPr>
        <w:t xml:space="preserve"> Uit de meegegeven bestandsnaam </w:t>
      </w:r>
      <w:r w:rsidR="008A1224">
        <w:rPr>
          <w:rFonts w:eastAsiaTheme="majorEastAsia"/>
          <w:lang w:val="nl-BE"/>
        </w:rPr>
        <w:t>kunnen</w:t>
      </w:r>
      <w:r w:rsidR="008A6E2F">
        <w:rPr>
          <w:rFonts w:eastAsiaTheme="majorEastAsia"/>
          <w:lang w:val="nl-BE"/>
        </w:rPr>
        <w:t xml:space="preserve"> beide ploegnamen</w:t>
      </w:r>
      <w:r w:rsidR="00660889">
        <w:rPr>
          <w:rFonts w:eastAsiaTheme="majorEastAsia"/>
          <w:lang w:val="nl-BE"/>
        </w:rPr>
        <w:t xml:space="preserve"> geëxtraheerd</w:t>
      </w:r>
      <w:r w:rsidR="008A1224">
        <w:rPr>
          <w:rFonts w:eastAsiaTheme="majorEastAsia"/>
          <w:lang w:val="nl-BE"/>
        </w:rPr>
        <w:t xml:space="preserve"> worden</w:t>
      </w:r>
      <w:r w:rsidR="002F0DA2">
        <w:rPr>
          <w:rFonts w:eastAsiaTheme="majorEastAsia"/>
          <w:lang w:val="nl-BE"/>
        </w:rPr>
        <w:t>.</w:t>
      </w:r>
      <w:r w:rsidR="00A3446C">
        <w:rPr>
          <w:rFonts w:eastAsiaTheme="majorEastAsia"/>
          <w:lang w:val="nl-BE"/>
        </w:rPr>
        <w:t xml:space="preserve"> </w:t>
      </w:r>
      <w:r w:rsidR="005E784F">
        <w:rPr>
          <w:rFonts w:eastAsiaTheme="majorEastAsia"/>
          <w:lang w:val="nl-BE"/>
        </w:rPr>
        <w:t>Het is de taak van</w:t>
      </w:r>
      <w:r w:rsidR="00F4020E">
        <w:rPr>
          <w:rFonts w:eastAsiaTheme="majorEastAsia"/>
          <w:lang w:val="nl-BE"/>
        </w:rPr>
        <w:t xml:space="preserve"> de constructor </w:t>
      </w:r>
      <w:r w:rsidR="005E784F">
        <w:rPr>
          <w:rFonts w:eastAsiaTheme="majorEastAsia"/>
          <w:lang w:val="nl-BE"/>
        </w:rPr>
        <w:t>om</w:t>
      </w:r>
      <w:r w:rsidR="002823B1">
        <w:rPr>
          <w:rFonts w:eastAsiaTheme="majorEastAsia"/>
          <w:lang w:val="nl-BE"/>
        </w:rPr>
        <w:t xml:space="preserve"> </w:t>
      </w:r>
      <w:r w:rsidR="00176DEE">
        <w:rPr>
          <w:rFonts w:eastAsiaTheme="majorEastAsia"/>
          <w:lang w:val="nl-BE"/>
        </w:rPr>
        <w:t xml:space="preserve">alle data uit het bestand </w:t>
      </w:r>
      <w:r w:rsidR="00DA5C07">
        <w:rPr>
          <w:rFonts w:eastAsiaTheme="majorEastAsia"/>
          <w:lang w:val="nl-BE"/>
        </w:rPr>
        <w:t>te verwerken</w:t>
      </w:r>
      <w:r w:rsidR="00F4020E">
        <w:rPr>
          <w:rFonts w:eastAsiaTheme="majorEastAsia"/>
          <w:lang w:val="nl-BE"/>
        </w:rPr>
        <w:t>. Maak hierbij gebruik van de SoccerDataReader klasse.</w:t>
      </w:r>
    </w:p>
    <w:p w14:paraId="1E880D7D" w14:textId="681F05F1" w:rsidR="00BA35A1" w:rsidRDefault="00627102" w:rsidP="00DB404B">
      <w:pPr>
        <w:keepNext/>
        <w:keepLines/>
        <w:spacing w:before="240"/>
        <w:outlineLvl w:val="0"/>
        <w:rPr>
          <w:rFonts w:eastAsiaTheme="majorEastAsia"/>
          <w:lang w:val="nl-BE"/>
        </w:rPr>
      </w:pPr>
      <w:r>
        <w:rPr>
          <w:rFonts w:eastAsiaTheme="majorEastAsia"/>
          <w:lang w:val="nl-BE"/>
        </w:rPr>
        <w:t>V</w:t>
      </w:r>
      <w:r w:rsidR="00DC0255">
        <w:rPr>
          <w:rFonts w:eastAsiaTheme="majorEastAsia"/>
          <w:lang w:val="nl-BE"/>
        </w:rPr>
        <w:t xml:space="preserve">an een ploeg </w:t>
      </w:r>
      <w:r w:rsidR="00AE3FD1">
        <w:rPr>
          <w:rFonts w:eastAsiaTheme="majorEastAsia"/>
          <w:lang w:val="nl-BE"/>
        </w:rPr>
        <w:t>wordt</w:t>
      </w:r>
      <w:r w:rsidR="00DC0255">
        <w:rPr>
          <w:rFonts w:eastAsiaTheme="majorEastAsia"/>
          <w:lang w:val="nl-BE"/>
        </w:rPr>
        <w:t xml:space="preserve"> de naam </w:t>
      </w:r>
      <w:r w:rsidR="00DC0255" w:rsidRPr="00AE3FD1">
        <w:rPr>
          <w:rFonts w:eastAsiaTheme="majorEastAsia"/>
          <w:lang w:val="nl-BE"/>
        </w:rPr>
        <w:t>en de 11 spelers</w:t>
      </w:r>
      <w:r w:rsidR="00AE3FD1">
        <w:rPr>
          <w:rFonts w:eastAsiaTheme="majorEastAsia"/>
          <w:lang w:val="nl-BE"/>
        </w:rPr>
        <w:t xml:space="preserve"> bijgehouden</w:t>
      </w:r>
      <w:r w:rsidR="00DC0255" w:rsidRPr="00AE3FD1">
        <w:rPr>
          <w:rFonts w:eastAsiaTheme="majorEastAsia"/>
          <w:lang w:val="nl-BE"/>
        </w:rPr>
        <w:t xml:space="preserve">. Een ploeg bestaat </w:t>
      </w:r>
      <w:r w:rsidR="00F5617E" w:rsidRPr="00AE3FD1">
        <w:rPr>
          <w:rFonts w:eastAsiaTheme="majorEastAsia"/>
          <w:lang w:val="nl-BE"/>
        </w:rPr>
        <w:t xml:space="preserve">uit </w:t>
      </w:r>
      <w:r w:rsidR="00DC0255" w:rsidRPr="00AE3FD1">
        <w:rPr>
          <w:rFonts w:eastAsiaTheme="majorEastAsia"/>
          <w:lang w:val="nl-BE"/>
        </w:rPr>
        <w:t>exact 11 speler</w:t>
      </w:r>
      <w:r w:rsidR="00B135D4" w:rsidRPr="00AE3FD1">
        <w:rPr>
          <w:rFonts w:eastAsiaTheme="majorEastAsia"/>
          <w:lang w:val="nl-BE"/>
        </w:rPr>
        <w:t>.</w:t>
      </w:r>
      <w:r w:rsidR="00B135D4">
        <w:rPr>
          <w:rFonts w:eastAsiaTheme="majorEastAsia"/>
          <w:lang w:val="nl-BE"/>
        </w:rPr>
        <w:t xml:space="preserve"> </w:t>
      </w:r>
      <w:r w:rsidR="00030DFB">
        <w:rPr>
          <w:rFonts w:eastAsiaTheme="majorEastAsia"/>
          <w:lang w:val="nl-BE"/>
        </w:rPr>
        <w:t xml:space="preserve">Hou de spelers </w:t>
      </w:r>
      <w:r w:rsidR="001E1DFB">
        <w:rPr>
          <w:rFonts w:eastAsiaTheme="majorEastAsia"/>
          <w:lang w:val="nl-BE"/>
        </w:rPr>
        <w:t xml:space="preserve">van een ploeg </w:t>
      </w:r>
      <w:r w:rsidR="00030DFB">
        <w:rPr>
          <w:rFonts w:eastAsiaTheme="majorEastAsia"/>
          <w:lang w:val="nl-BE"/>
        </w:rPr>
        <w:t>bij in een array</w:t>
      </w:r>
      <w:r w:rsidR="00B135D4">
        <w:rPr>
          <w:rFonts w:eastAsiaTheme="majorEastAsia"/>
          <w:lang w:val="nl-BE"/>
        </w:rPr>
        <w:t>.</w:t>
      </w:r>
    </w:p>
    <w:p w14:paraId="58FEAFBB" w14:textId="37A04315" w:rsidR="00627102" w:rsidRDefault="00030DFB" w:rsidP="00627102">
      <w:pPr>
        <w:rPr>
          <w:rFonts w:eastAsiaTheme="majorEastAsia"/>
          <w:lang w:val="nl-BE"/>
        </w:rPr>
      </w:pPr>
      <w:r>
        <w:rPr>
          <w:rFonts w:eastAsiaTheme="majorEastAsia"/>
          <w:lang w:val="nl-BE"/>
        </w:rPr>
        <w:t>Van een speler houden we zijn/haar rugnummer bij (een getal tussen 1 en 11)</w:t>
      </w:r>
      <w:r w:rsidR="00E673E7">
        <w:rPr>
          <w:rFonts w:eastAsiaTheme="majorEastAsia"/>
          <w:lang w:val="nl-BE"/>
        </w:rPr>
        <w:t xml:space="preserve"> en alle gelogde </w:t>
      </w:r>
      <w:r w:rsidR="00AE3FD1">
        <w:rPr>
          <w:rFonts w:eastAsiaTheme="majorEastAsia"/>
          <w:lang w:val="nl-BE"/>
        </w:rPr>
        <w:t>locaties</w:t>
      </w:r>
      <w:r w:rsidR="00E673E7">
        <w:rPr>
          <w:rFonts w:eastAsiaTheme="majorEastAsia"/>
          <w:lang w:val="nl-BE"/>
        </w:rPr>
        <w:t xml:space="preserve"> tijdens de wedstrijd.</w:t>
      </w:r>
      <w:r w:rsidR="00627102">
        <w:rPr>
          <w:rFonts w:eastAsiaTheme="majorEastAsia"/>
          <w:lang w:val="nl-BE"/>
        </w:rPr>
        <w:t xml:space="preserve"> Het aantal gelogde locaties per wedstrijd van een speler ligt niet op voorhand vast. </w:t>
      </w:r>
      <w:r w:rsidR="00212F55">
        <w:rPr>
          <w:rFonts w:eastAsiaTheme="majorEastAsia"/>
          <w:lang w:val="nl-BE"/>
        </w:rPr>
        <w:t>Maak alle nodige klasses aan.</w:t>
      </w:r>
    </w:p>
    <w:p w14:paraId="4FEE422C" w14:textId="60BDD8F1" w:rsidR="001E1DFB" w:rsidRDefault="00036CCC" w:rsidP="00DB404B">
      <w:pPr>
        <w:keepNext/>
        <w:keepLines/>
        <w:spacing w:before="240"/>
        <w:outlineLvl w:val="0"/>
        <w:rPr>
          <w:rFonts w:eastAsiaTheme="majorEastAsia"/>
          <w:lang w:val="nl-BE"/>
        </w:rPr>
      </w:pPr>
      <w:r>
        <w:rPr>
          <w:rFonts w:eastAsiaTheme="majorEastAsia"/>
          <w:lang w:val="nl-BE"/>
        </w:rPr>
        <w:t>Éénmaal het volledige bestand is verwerkt moet het mogelijk zijn om methodes te schrijven zodat een antwoord kan worden gegeven op volgende vragen:</w:t>
      </w:r>
    </w:p>
    <w:p w14:paraId="655F76EC" w14:textId="77777777" w:rsidR="00C70ED6" w:rsidRDefault="00C70ED6" w:rsidP="00C70ED6">
      <w:pPr>
        <w:pStyle w:val="ListParagraph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>Welke speler heeft de grootste afstand afgelegd tijdens de wedstrijd?</w:t>
      </w:r>
    </w:p>
    <w:p w14:paraId="179FF14B" w14:textId="77777777" w:rsidR="00C70ED6" w:rsidRDefault="00C70ED6" w:rsidP="00C70ED6">
      <w:pPr>
        <w:pStyle w:val="ListParagraph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>Welk team heeft in totaal het meeste meters afgelegd?</w:t>
      </w:r>
    </w:p>
    <w:p w14:paraId="206F92A1" w14:textId="7A62B4E5" w:rsidR="00036CCC" w:rsidRPr="00036CCC" w:rsidRDefault="00036CCC" w:rsidP="00036CCC">
      <w:pPr>
        <w:pStyle w:val="ListParagraph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>Geef een overzicht per team per speler van het aantal afgelegde meters.</w:t>
      </w:r>
    </w:p>
    <w:p w14:paraId="70BB5EE8" w14:textId="235092DB" w:rsidR="00036CCC" w:rsidRDefault="00036CCC" w:rsidP="00036CCC">
      <w:pPr>
        <w:pStyle w:val="ListParagraph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 xml:space="preserve">Welke spelers van </w:t>
      </w:r>
      <w:r w:rsidR="00787C6B">
        <w:rPr>
          <w:rFonts w:eastAsiaTheme="majorEastAsia"/>
        </w:rPr>
        <w:t>elk</w:t>
      </w:r>
      <w:r>
        <w:rPr>
          <w:rFonts w:eastAsiaTheme="majorEastAsia"/>
        </w:rPr>
        <w:t xml:space="preserve"> team hebben de minste meters afgelegd?</w:t>
      </w:r>
    </w:p>
    <w:p w14:paraId="09D355F0" w14:textId="0C2BA7D5" w:rsidR="00036CCC" w:rsidRPr="00036CCC" w:rsidRDefault="000937A8" w:rsidP="00DB404B">
      <w:pPr>
        <w:keepNext/>
        <w:keepLines/>
        <w:spacing w:before="240"/>
        <w:outlineLvl w:val="0"/>
        <w:rPr>
          <w:rFonts w:eastAsiaTheme="majorEastAsia"/>
        </w:rPr>
      </w:pPr>
      <w:r>
        <w:rPr>
          <w:rFonts w:eastAsiaTheme="majorEastAsia"/>
        </w:rPr>
        <w:t>Vermijd zoveel mogelijk duplicate code.</w:t>
      </w:r>
      <w:r w:rsidR="001A5EF7">
        <w:rPr>
          <w:rFonts w:eastAsiaTheme="majorEastAsia"/>
        </w:rPr>
        <w:t xml:space="preserve"> </w:t>
      </w:r>
      <w:r w:rsidR="00C2285B">
        <w:rPr>
          <w:rFonts w:eastAsiaTheme="majorEastAsia"/>
        </w:rPr>
        <w:t>Denk goed na over in welke klassen welke methodes moeten komen.</w:t>
      </w:r>
    </w:p>
    <w:p w14:paraId="5A0FE5D6" w14:textId="1888E9FA" w:rsidR="00C01A0D" w:rsidRPr="00C01A0D" w:rsidRDefault="00BB3677" w:rsidP="00C01A0D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</w:t>
      </w:r>
      <w:r w:rsidR="00C01A0D" w:rsidRPr="00C01A0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 klasse Hoofdklasse</w:t>
      </w:r>
    </w:p>
    <w:p w14:paraId="0D23C427" w14:textId="6AED0605" w:rsidR="00BB3677" w:rsidRDefault="000937A8" w:rsidP="00BB3677">
      <w:r>
        <w:t>Schrijf een Hoofdklasse met een uitvoerbare main()</w:t>
      </w:r>
      <w:r w:rsidR="001C6A66">
        <w:t>-</w:t>
      </w:r>
      <w:r>
        <w:t xml:space="preserve">methode die een </w:t>
      </w:r>
      <w:r w:rsidR="001C6A66">
        <w:t>W</w:t>
      </w:r>
      <w:r>
        <w:t>edstrijd-object aanmaakt</w:t>
      </w:r>
      <w:r w:rsidR="00AA5417">
        <w:t xml:space="preserve"> </w:t>
      </w:r>
      <w:r w:rsidR="007D60A4">
        <w:t>door het bestand “Chelsea-Liverpool.csv” uit te lezen</w:t>
      </w:r>
      <w:r w:rsidR="00AA5417">
        <w:t>.</w:t>
      </w:r>
    </w:p>
    <w:p w14:paraId="51698F29" w14:textId="77777777" w:rsidR="00C36AC7" w:rsidRDefault="00C36AC7" w:rsidP="00BB3677"/>
    <w:p w14:paraId="5084D075" w14:textId="3E4EC310" w:rsidR="00C36AC7" w:rsidRDefault="00C36AC7" w:rsidP="00BB3677">
      <w:r>
        <w:t xml:space="preserve">Het </w:t>
      </w:r>
      <w:r w:rsidR="002010CB">
        <w:t>antwoord</w:t>
      </w:r>
      <w:r>
        <w:t xml:space="preserve"> op bovenstaande vragen </w:t>
      </w:r>
      <w:r w:rsidR="00442999">
        <w:t xml:space="preserve">zou </w:t>
      </w:r>
      <w:r w:rsidR="00213E59">
        <w:t>er</w:t>
      </w:r>
      <w:r w:rsidR="00442999">
        <w:t xml:space="preserve"> zo kunnen uitzien</w:t>
      </w:r>
      <w:r>
        <w:t>:</w:t>
      </w:r>
    </w:p>
    <w:p w14:paraId="0C76BB77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De speler die de grootste afstand heeft afgelegd is het nummer 7 van het team Chelsea met een afgelegde afstand van 18280.9535812355m</w:t>
      </w:r>
    </w:p>
    <w:p w14:paraId="42027D07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</w:p>
    <w:p w14:paraId="7483433E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De ploeg die de grootste afstand heeft afgelegd is Chelsea met een afstand van 140831.92095230715m</w:t>
      </w:r>
    </w:p>
    <w:p w14:paraId="6AB78939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</w:p>
    <w:p w14:paraId="1E183889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Overzicht van de spelers van: Chelsea</w:t>
      </w:r>
    </w:p>
    <w:p w14:paraId="223D97AB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1:5947.913026309417</w:t>
      </w:r>
    </w:p>
    <w:p w14:paraId="2FF041EE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2:10528.074241171831</w:t>
      </w:r>
    </w:p>
    <w:p w14:paraId="2F1E13E4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3:12992.667077922213</w:t>
      </w:r>
    </w:p>
    <w:p w14:paraId="2FEDCFCC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4:12944.365610724266</w:t>
      </w:r>
    </w:p>
    <w:p w14:paraId="514980E7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5:10612.59746070425</w:t>
      </w:r>
    </w:p>
    <w:p w14:paraId="0BE2F5D0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6:17847.761848461512</w:t>
      </w:r>
    </w:p>
    <w:p w14:paraId="1CFCE283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7:18280.9535812355</w:t>
      </w:r>
    </w:p>
    <w:p w14:paraId="2C8A8D0A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8:17467.628865183586</w:t>
      </w:r>
    </w:p>
    <w:p w14:paraId="5A517D1E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9:10623.011301031398</w:t>
      </w:r>
    </w:p>
    <w:p w14:paraId="0339C27E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10:13003.505246466717</w:t>
      </w:r>
    </w:p>
    <w:p w14:paraId="59E7000A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11:10583.442693096442</w:t>
      </w:r>
    </w:p>
    <w:p w14:paraId="0DF9562E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</w:p>
    <w:p w14:paraId="316BE553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Overzicht van de spelers van: Liverpool</w:t>
      </w:r>
    </w:p>
    <w:p w14:paraId="134966FD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1:6051.071011182688</w:t>
      </w:r>
    </w:p>
    <w:p w14:paraId="0200B67B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lastRenderedPageBreak/>
        <w:t>2:10507.439199529797</w:t>
      </w:r>
    </w:p>
    <w:p w14:paraId="7065337E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3:13091.953507663651</w:t>
      </w:r>
    </w:p>
    <w:p w14:paraId="75756C6C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4:12825.103013524513</w:t>
      </w:r>
    </w:p>
    <w:p w14:paraId="34CD618C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5:10442.894820939133</w:t>
      </w:r>
    </w:p>
    <w:p w14:paraId="46240A81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6:17331.51232468445</w:t>
      </w:r>
    </w:p>
    <w:p w14:paraId="6FB3DE1D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7:18138.134534206474</w:t>
      </w:r>
    </w:p>
    <w:p w14:paraId="625CE3E9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8:17675.36490705268</w:t>
      </w:r>
    </w:p>
    <w:p w14:paraId="20A058B5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9:10416.624456714902</w:t>
      </w:r>
    </w:p>
    <w:p w14:paraId="4277E348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10:13086.828494292338</w:t>
      </w:r>
    </w:p>
    <w:p w14:paraId="0C571E98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11:10483.675154857727</w:t>
      </w:r>
    </w:p>
    <w:p w14:paraId="053D741B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</w:p>
    <w:p w14:paraId="219BDCD8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</w:p>
    <w:p w14:paraId="73740450" w14:textId="77777777" w:rsidR="007E337C" w:rsidRPr="007E337C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Speler van Chelsea die het minst heeft gelopen heeft het rugnummer 1</w:t>
      </w:r>
    </w:p>
    <w:p w14:paraId="0F6BAC6D" w14:textId="44D65398" w:rsidR="0091202B" w:rsidRPr="0091202B" w:rsidRDefault="007E337C" w:rsidP="007E337C">
      <w:pPr>
        <w:rPr>
          <w:rFonts w:ascii="Courier New" w:hAnsi="Courier New" w:cs="Courier New"/>
          <w:sz w:val="16"/>
          <w:szCs w:val="16"/>
        </w:rPr>
      </w:pPr>
      <w:r w:rsidRPr="007E337C">
        <w:rPr>
          <w:rFonts w:ascii="Courier New" w:hAnsi="Courier New" w:cs="Courier New"/>
          <w:sz w:val="16"/>
          <w:szCs w:val="16"/>
        </w:rPr>
        <w:t>Speler van Liverpool die het minst heeft gelopen heeft het rugnummer 1</w:t>
      </w:r>
    </w:p>
    <w:sectPr w:rsidR="0091202B" w:rsidRPr="009120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D5290" w14:textId="77777777" w:rsidR="00493145" w:rsidRDefault="00493145">
      <w:r>
        <w:separator/>
      </w:r>
    </w:p>
  </w:endnote>
  <w:endnote w:type="continuationSeparator" w:id="0">
    <w:p w14:paraId="63B418A8" w14:textId="77777777" w:rsidR="00493145" w:rsidRDefault="00493145">
      <w:r>
        <w:continuationSeparator/>
      </w:r>
    </w:p>
  </w:endnote>
  <w:endnote w:type="continuationNotice" w:id="1">
    <w:p w14:paraId="45150AC2" w14:textId="77777777" w:rsidR="00493145" w:rsidRDefault="004931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E9EA" w14:textId="77777777" w:rsidR="0079564A" w:rsidRDefault="00795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D6DEF" w14:textId="7358A64D" w:rsidR="007350DF" w:rsidRDefault="00C01A0D" w:rsidP="0079564A">
    <w:pPr>
      <w:pStyle w:val="Footer"/>
      <w:pBdr>
        <w:top w:val="single" w:sz="4" w:space="1" w:color="auto"/>
      </w:pBdr>
      <w:rPr>
        <w:lang w:val="nl-BE"/>
      </w:rPr>
    </w:pPr>
    <w:r>
      <w:rPr>
        <w:lang w:val="nl-BE"/>
      </w:rPr>
      <w:t>VIVES</w:t>
    </w:r>
    <w:r>
      <w:rPr>
        <w:lang w:val="nl-BE"/>
      </w:rPr>
      <w:tab/>
    </w:r>
    <w:r w:rsidR="007350DF">
      <w:rPr>
        <w:lang w:val="nl-BE"/>
      </w:rPr>
      <w:t>Toegepaste Informatica</w:t>
    </w:r>
    <w:r w:rsidR="007350DF">
      <w:rPr>
        <w:lang w:val="nl-BE"/>
      </w:rPr>
      <w:tab/>
    </w:r>
    <w:r w:rsidR="007350DF">
      <w:rPr>
        <w:rStyle w:val="PageNumber"/>
      </w:rPr>
      <w:fldChar w:fldCharType="begin"/>
    </w:r>
    <w:r w:rsidR="007350DF">
      <w:rPr>
        <w:rStyle w:val="PageNumber"/>
      </w:rPr>
      <w:instrText xml:space="preserve"> PAGE </w:instrText>
    </w:r>
    <w:r w:rsidR="007350DF">
      <w:rPr>
        <w:rStyle w:val="PageNumber"/>
      </w:rPr>
      <w:fldChar w:fldCharType="separate"/>
    </w:r>
    <w:r w:rsidR="007350DF">
      <w:rPr>
        <w:rStyle w:val="PageNumber"/>
        <w:noProof/>
      </w:rPr>
      <w:t>2</w:t>
    </w:r>
    <w:r w:rsidR="007350DF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1611" w14:textId="77777777" w:rsidR="0079564A" w:rsidRDefault="0079564A" w:rsidP="0079564A">
    <w:pPr>
      <w:pStyle w:val="Footer"/>
      <w:pBdr>
        <w:top w:val="single" w:sz="4" w:space="1" w:color="auto"/>
      </w:pBdr>
      <w:rPr>
        <w:lang w:val="nl-BE"/>
      </w:rPr>
    </w:pPr>
    <w:r>
      <w:rPr>
        <w:lang w:val="nl-BE"/>
      </w:rPr>
      <w:t>VIVES</w:t>
    </w:r>
    <w:r>
      <w:rPr>
        <w:lang w:val="nl-BE"/>
      </w:rPr>
      <w:tab/>
      <w:t>Toegepaste Informatica</w:t>
    </w:r>
    <w:r>
      <w:rPr>
        <w:lang w:val="nl-BE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315D8" w14:textId="77777777" w:rsidR="00493145" w:rsidRDefault="00493145">
      <w:r>
        <w:separator/>
      </w:r>
    </w:p>
  </w:footnote>
  <w:footnote w:type="continuationSeparator" w:id="0">
    <w:p w14:paraId="57BB52E5" w14:textId="77777777" w:rsidR="00493145" w:rsidRDefault="00493145">
      <w:r>
        <w:continuationSeparator/>
      </w:r>
    </w:p>
  </w:footnote>
  <w:footnote w:type="continuationNotice" w:id="1">
    <w:p w14:paraId="58D69291" w14:textId="77777777" w:rsidR="00493145" w:rsidRDefault="004931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46B45" w14:textId="77777777" w:rsidR="0079564A" w:rsidRDefault="007956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C9BB" w14:textId="77777777" w:rsidR="0079564A" w:rsidRDefault="007956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978DF" w14:textId="5791CEB4" w:rsidR="007350DF" w:rsidRDefault="00525E4B">
    <w:pPr>
      <w:pStyle w:val="Header"/>
      <w:pBdr>
        <w:bottom w:val="single" w:sz="4" w:space="1" w:color="auto"/>
      </w:pBdr>
      <w:rPr>
        <w:sz w:val="48"/>
      </w:rPr>
    </w:pPr>
    <w:r w:rsidRPr="00B67A3D">
      <w:rPr>
        <w:noProof/>
      </w:rPr>
      <w:drawing>
        <wp:inline distT="0" distB="0" distL="0" distR="0" wp14:anchorId="3FDDD60D" wp14:editId="3C698445">
          <wp:extent cx="1203325" cy="978535"/>
          <wp:effectExtent l="0" t="0" r="0" b="0"/>
          <wp:docPr id="1" name="Afbeelding 1" descr="bluej-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j-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978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50DF">
      <w:tab/>
    </w:r>
    <w:r>
      <w:rPr>
        <w:sz w:val="48"/>
      </w:rPr>
      <w:t>F</w:t>
    </w:r>
    <w:r w:rsidR="0079564A">
      <w:rPr>
        <w:sz w:val="48"/>
      </w:rPr>
      <w:t>oP</w:t>
    </w:r>
    <w:r w:rsidR="007350DF">
      <w:rPr>
        <w:sz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905"/>
    <w:multiLevelType w:val="hybridMultilevel"/>
    <w:tmpl w:val="19683300"/>
    <w:lvl w:ilvl="0" w:tplc="0413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47387"/>
    <w:multiLevelType w:val="hybridMultilevel"/>
    <w:tmpl w:val="9FCAB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843"/>
    <w:multiLevelType w:val="hybridMultilevel"/>
    <w:tmpl w:val="78E431C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448FA"/>
    <w:multiLevelType w:val="hybridMultilevel"/>
    <w:tmpl w:val="CDCEF2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25D53"/>
    <w:multiLevelType w:val="hybridMultilevel"/>
    <w:tmpl w:val="EDBA8DD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560E7"/>
    <w:multiLevelType w:val="hybridMultilevel"/>
    <w:tmpl w:val="84F4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422B"/>
    <w:multiLevelType w:val="hybridMultilevel"/>
    <w:tmpl w:val="328813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1694E"/>
    <w:multiLevelType w:val="hybridMultilevel"/>
    <w:tmpl w:val="8E421048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502555"/>
    <w:multiLevelType w:val="hybridMultilevel"/>
    <w:tmpl w:val="ABB86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1673D"/>
    <w:multiLevelType w:val="hybridMultilevel"/>
    <w:tmpl w:val="59EE93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D511F"/>
    <w:multiLevelType w:val="hybridMultilevel"/>
    <w:tmpl w:val="B48C0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043FC"/>
    <w:multiLevelType w:val="hybridMultilevel"/>
    <w:tmpl w:val="DB445D1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92697"/>
    <w:multiLevelType w:val="hybridMultilevel"/>
    <w:tmpl w:val="33DAA5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96ADD"/>
    <w:multiLevelType w:val="hybridMultilevel"/>
    <w:tmpl w:val="019E6A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E5E09"/>
    <w:multiLevelType w:val="hybridMultilevel"/>
    <w:tmpl w:val="2D406FE2"/>
    <w:lvl w:ilvl="0" w:tplc="2102915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646554"/>
    <w:multiLevelType w:val="hybridMultilevel"/>
    <w:tmpl w:val="47FE424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70BAD"/>
    <w:multiLevelType w:val="hybridMultilevel"/>
    <w:tmpl w:val="43FA5A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749D7"/>
    <w:multiLevelType w:val="multilevel"/>
    <w:tmpl w:val="47F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43B87"/>
    <w:multiLevelType w:val="hybridMultilevel"/>
    <w:tmpl w:val="E01056F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C360E"/>
    <w:multiLevelType w:val="hybridMultilevel"/>
    <w:tmpl w:val="D298CEE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623DD"/>
    <w:multiLevelType w:val="hybridMultilevel"/>
    <w:tmpl w:val="26FAB3E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94B57"/>
    <w:multiLevelType w:val="hybridMultilevel"/>
    <w:tmpl w:val="102A7D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E58F6"/>
    <w:multiLevelType w:val="hybridMultilevel"/>
    <w:tmpl w:val="40881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328DA"/>
    <w:multiLevelType w:val="hybridMultilevel"/>
    <w:tmpl w:val="C7B6425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1B7967"/>
    <w:multiLevelType w:val="hybridMultilevel"/>
    <w:tmpl w:val="5696339C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736434"/>
    <w:multiLevelType w:val="hybridMultilevel"/>
    <w:tmpl w:val="BB1EF142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5"/>
  </w:num>
  <w:num w:numId="4">
    <w:abstractNumId w:val="17"/>
  </w:num>
  <w:num w:numId="5">
    <w:abstractNumId w:val="25"/>
  </w:num>
  <w:num w:numId="6">
    <w:abstractNumId w:val="0"/>
  </w:num>
  <w:num w:numId="7">
    <w:abstractNumId w:val="24"/>
  </w:num>
  <w:num w:numId="8">
    <w:abstractNumId w:val="14"/>
  </w:num>
  <w:num w:numId="9">
    <w:abstractNumId w:val="7"/>
  </w:num>
  <w:num w:numId="10">
    <w:abstractNumId w:val="23"/>
  </w:num>
  <w:num w:numId="11">
    <w:abstractNumId w:val="2"/>
  </w:num>
  <w:num w:numId="12">
    <w:abstractNumId w:val="4"/>
  </w:num>
  <w:num w:numId="13">
    <w:abstractNumId w:val="20"/>
  </w:num>
  <w:num w:numId="14">
    <w:abstractNumId w:val="22"/>
  </w:num>
  <w:num w:numId="15">
    <w:abstractNumId w:val="16"/>
  </w:num>
  <w:num w:numId="16">
    <w:abstractNumId w:val="19"/>
  </w:num>
  <w:num w:numId="17">
    <w:abstractNumId w:val="13"/>
  </w:num>
  <w:num w:numId="18">
    <w:abstractNumId w:val="3"/>
  </w:num>
  <w:num w:numId="19">
    <w:abstractNumId w:val="9"/>
  </w:num>
  <w:num w:numId="20">
    <w:abstractNumId w:val="21"/>
  </w:num>
  <w:num w:numId="21">
    <w:abstractNumId w:val="6"/>
  </w:num>
  <w:num w:numId="22">
    <w:abstractNumId w:val="12"/>
  </w:num>
  <w:num w:numId="23">
    <w:abstractNumId w:val="5"/>
  </w:num>
  <w:num w:numId="24">
    <w:abstractNumId w:val="10"/>
  </w:num>
  <w:num w:numId="25">
    <w:abstractNumId w:val="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6145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A4"/>
    <w:rsid w:val="00004EA8"/>
    <w:rsid w:val="00007868"/>
    <w:rsid w:val="00010CCC"/>
    <w:rsid w:val="00010CF8"/>
    <w:rsid w:val="000178B3"/>
    <w:rsid w:val="00021987"/>
    <w:rsid w:val="00022F5E"/>
    <w:rsid w:val="00026BE0"/>
    <w:rsid w:val="00030D50"/>
    <w:rsid w:val="00030DFB"/>
    <w:rsid w:val="00036CCC"/>
    <w:rsid w:val="00042ACE"/>
    <w:rsid w:val="00043BB3"/>
    <w:rsid w:val="000655E0"/>
    <w:rsid w:val="00067858"/>
    <w:rsid w:val="00073751"/>
    <w:rsid w:val="00082E5A"/>
    <w:rsid w:val="000838F4"/>
    <w:rsid w:val="000937A8"/>
    <w:rsid w:val="000945B7"/>
    <w:rsid w:val="000A641C"/>
    <w:rsid w:val="000B04D3"/>
    <w:rsid w:val="000B314A"/>
    <w:rsid w:val="000C3B00"/>
    <w:rsid w:val="000C49EB"/>
    <w:rsid w:val="000D1CF0"/>
    <w:rsid w:val="000D25B8"/>
    <w:rsid w:val="000D592A"/>
    <w:rsid w:val="000E16AB"/>
    <w:rsid w:val="000E42E1"/>
    <w:rsid w:val="000E6F10"/>
    <w:rsid w:val="000E74E4"/>
    <w:rsid w:val="000F7E7D"/>
    <w:rsid w:val="00113027"/>
    <w:rsid w:val="00133580"/>
    <w:rsid w:val="00137305"/>
    <w:rsid w:val="001478A4"/>
    <w:rsid w:val="00147979"/>
    <w:rsid w:val="00151A63"/>
    <w:rsid w:val="00154204"/>
    <w:rsid w:val="0015533F"/>
    <w:rsid w:val="00174325"/>
    <w:rsid w:val="001751DE"/>
    <w:rsid w:val="00175466"/>
    <w:rsid w:val="00176DEE"/>
    <w:rsid w:val="0017778B"/>
    <w:rsid w:val="00185585"/>
    <w:rsid w:val="00187F43"/>
    <w:rsid w:val="00192CEC"/>
    <w:rsid w:val="00194363"/>
    <w:rsid w:val="001A35FE"/>
    <w:rsid w:val="001A517D"/>
    <w:rsid w:val="001A5EF7"/>
    <w:rsid w:val="001A62C7"/>
    <w:rsid w:val="001A7897"/>
    <w:rsid w:val="001B6415"/>
    <w:rsid w:val="001C3528"/>
    <w:rsid w:val="001C5405"/>
    <w:rsid w:val="001C5C53"/>
    <w:rsid w:val="001C6A66"/>
    <w:rsid w:val="001D4460"/>
    <w:rsid w:val="001E1DFB"/>
    <w:rsid w:val="001E2FF8"/>
    <w:rsid w:val="001E5B20"/>
    <w:rsid w:val="001F0DDF"/>
    <w:rsid w:val="002010CB"/>
    <w:rsid w:val="002034E6"/>
    <w:rsid w:val="0021020F"/>
    <w:rsid w:val="00212F55"/>
    <w:rsid w:val="00213E59"/>
    <w:rsid w:val="00215DB1"/>
    <w:rsid w:val="00220141"/>
    <w:rsid w:val="00222483"/>
    <w:rsid w:val="0022323F"/>
    <w:rsid w:val="00226B4B"/>
    <w:rsid w:val="00234489"/>
    <w:rsid w:val="00236BF8"/>
    <w:rsid w:val="0024424B"/>
    <w:rsid w:val="0024489F"/>
    <w:rsid w:val="00255981"/>
    <w:rsid w:val="00267FA6"/>
    <w:rsid w:val="002738D1"/>
    <w:rsid w:val="002823B1"/>
    <w:rsid w:val="002831B9"/>
    <w:rsid w:val="00295737"/>
    <w:rsid w:val="002A034F"/>
    <w:rsid w:val="002A43C6"/>
    <w:rsid w:val="002A565D"/>
    <w:rsid w:val="002A7C77"/>
    <w:rsid w:val="002C03A6"/>
    <w:rsid w:val="002C3D78"/>
    <w:rsid w:val="002C6680"/>
    <w:rsid w:val="002D0AE7"/>
    <w:rsid w:val="002D2BDD"/>
    <w:rsid w:val="002D3869"/>
    <w:rsid w:val="002D393A"/>
    <w:rsid w:val="002E2BE3"/>
    <w:rsid w:val="002F0C4A"/>
    <w:rsid w:val="002F0DA2"/>
    <w:rsid w:val="002F2784"/>
    <w:rsid w:val="002F7906"/>
    <w:rsid w:val="00303EC3"/>
    <w:rsid w:val="00305EC2"/>
    <w:rsid w:val="00311FE4"/>
    <w:rsid w:val="0031755F"/>
    <w:rsid w:val="00341590"/>
    <w:rsid w:val="00341F36"/>
    <w:rsid w:val="00363476"/>
    <w:rsid w:val="003639DB"/>
    <w:rsid w:val="0036440F"/>
    <w:rsid w:val="00367990"/>
    <w:rsid w:val="0037167A"/>
    <w:rsid w:val="00372CAF"/>
    <w:rsid w:val="00373C8D"/>
    <w:rsid w:val="00387F1C"/>
    <w:rsid w:val="003908D8"/>
    <w:rsid w:val="003924B4"/>
    <w:rsid w:val="003936A7"/>
    <w:rsid w:val="003A16A4"/>
    <w:rsid w:val="003A6605"/>
    <w:rsid w:val="003A7E99"/>
    <w:rsid w:val="003D485A"/>
    <w:rsid w:val="003D6E1C"/>
    <w:rsid w:val="003E762C"/>
    <w:rsid w:val="003E79E2"/>
    <w:rsid w:val="003F0D1A"/>
    <w:rsid w:val="003F2610"/>
    <w:rsid w:val="004028CB"/>
    <w:rsid w:val="00404373"/>
    <w:rsid w:val="004044CA"/>
    <w:rsid w:val="00405F55"/>
    <w:rsid w:val="00407241"/>
    <w:rsid w:val="004102C0"/>
    <w:rsid w:val="00417248"/>
    <w:rsid w:val="0041727E"/>
    <w:rsid w:val="00423735"/>
    <w:rsid w:val="004249B6"/>
    <w:rsid w:val="00426B11"/>
    <w:rsid w:val="004321ED"/>
    <w:rsid w:val="00435A46"/>
    <w:rsid w:val="00437A7F"/>
    <w:rsid w:val="00442999"/>
    <w:rsid w:val="0044511C"/>
    <w:rsid w:val="00445709"/>
    <w:rsid w:val="00451CB0"/>
    <w:rsid w:val="00454928"/>
    <w:rsid w:val="004648D4"/>
    <w:rsid w:val="00474D71"/>
    <w:rsid w:val="00480BE3"/>
    <w:rsid w:val="00487621"/>
    <w:rsid w:val="00493145"/>
    <w:rsid w:val="00493B35"/>
    <w:rsid w:val="004A307C"/>
    <w:rsid w:val="004A4931"/>
    <w:rsid w:val="004A5ACB"/>
    <w:rsid w:val="004A6F9A"/>
    <w:rsid w:val="004B2A60"/>
    <w:rsid w:val="004B3862"/>
    <w:rsid w:val="004C2884"/>
    <w:rsid w:val="004D633C"/>
    <w:rsid w:val="004D7063"/>
    <w:rsid w:val="004E0DEA"/>
    <w:rsid w:val="004E319B"/>
    <w:rsid w:val="004F7B96"/>
    <w:rsid w:val="00503F74"/>
    <w:rsid w:val="0050609B"/>
    <w:rsid w:val="00510159"/>
    <w:rsid w:val="00525E4B"/>
    <w:rsid w:val="00526054"/>
    <w:rsid w:val="0052790B"/>
    <w:rsid w:val="00533331"/>
    <w:rsid w:val="00533F66"/>
    <w:rsid w:val="00536C10"/>
    <w:rsid w:val="0054053E"/>
    <w:rsid w:val="00546DC2"/>
    <w:rsid w:val="00563819"/>
    <w:rsid w:val="00570211"/>
    <w:rsid w:val="00570DD5"/>
    <w:rsid w:val="0057721F"/>
    <w:rsid w:val="00580D8A"/>
    <w:rsid w:val="00587C8C"/>
    <w:rsid w:val="00594DC5"/>
    <w:rsid w:val="005A680A"/>
    <w:rsid w:val="005B6D56"/>
    <w:rsid w:val="005E2F5E"/>
    <w:rsid w:val="005E784F"/>
    <w:rsid w:val="005F076F"/>
    <w:rsid w:val="005F4F1F"/>
    <w:rsid w:val="005F7F74"/>
    <w:rsid w:val="00600863"/>
    <w:rsid w:val="0060354B"/>
    <w:rsid w:val="00605476"/>
    <w:rsid w:val="00607135"/>
    <w:rsid w:val="00607817"/>
    <w:rsid w:val="00627102"/>
    <w:rsid w:val="00634BA8"/>
    <w:rsid w:val="00643299"/>
    <w:rsid w:val="00645569"/>
    <w:rsid w:val="00660889"/>
    <w:rsid w:val="00673BD0"/>
    <w:rsid w:val="00675A3C"/>
    <w:rsid w:val="00691CAD"/>
    <w:rsid w:val="00693E6C"/>
    <w:rsid w:val="00694FCA"/>
    <w:rsid w:val="006A0895"/>
    <w:rsid w:val="006A4E99"/>
    <w:rsid w:val="006A57C8"/>
    <w:rsid w:val="006B3769"/>
    <w:rsid w:val="006B3F74"/>
    <w:rsid w:val="006B512C"/>
    <w:rsid w:val="006C149A"/>
    <w:rsid w:val="006C2E46"/>
    <w:rsid w:val="006C3C34"/>
    <w:rsid w:val="006D5370"/>
    <w:rsid w:val="006E118C"/>
    <w:rsid w:val="006E35B3"/>
    <w:rsid w:val="006E67C3"/>
    <w:rsid w:val="006F20BF"/>
    <w:rsid w:val="006F2255"/>
    <w:rsid w:val="006F307D"/>
    <w:rsid w:val="007037D9"/>
    <w:rsid w:val="0070727C"/>
    <w:rsid w:val="007109A6"/>
    <w:rsid w:val="00724FC9"/>
    <w:rsid w:val="007336C3"/>
    <w:rsid w:val="007350DF"/>
    <w:rsid w:val="00742600"/>
    <w:rsid w:val="007502C0"/>
    <w:rsid w:val="00760CCC"/>
    <w:rsid w:val="00762B64"/>
    <w:rsid w:val="00766228"/>
    <w:rsid w:val="007669D4"/>
    <w:rsid w:val="00766AD7"/>
    <w:rsid w:val="007678A8"/>
    <w:rsid w:val="0077121F"/>
    <w:rsid w:val="00772915"/>
    <w:rsid w:val="00776F92"/>
    <w:rsid w:val="00787515"/>
    <w:rsid w:val="00787C6B"/>
    <w:rsid w:val="00790FEA"/>
    <w:rsid w:val="0079564A"/>
    <w:rsid w:val="007A65D8"/>
    <w:rsid w:val="007B2493"/>
    <w:rsid w:val="007B5687"/>
    <w:rsid w:val="007D60A4"/>
    <w:rsid w:val="007E337C"/>
    <w:rsid w:val="007E77B9"/>
    <w:rsid w:val="00804A06"/>
    <w:rsid w:val="00813691"/>
    <w:rsid w:val="00816CED"/>
    <w:rsid w:val="0082202F"/>
    <w:rsid w:val="00824FC6"/>
    <w:rsid w:val="00825B93"/>
    <w:rsid w:val="00832803"/>
    <w:rsid w:val="0084015E"/>
    <w:rsid w:val="008414EC"/>
    <w:rsid w:val="00846162"/>
    <w:rsid w:val="0085061B"/>
    <w:rsid w:val="00850900"/>
    <w:rsid w:val="00850A28"/>
    <w:rsid w:val="00852591"/>
    <w:rsid w:val="00853EBE"/>
    <w:rsid w:val="00857FD1"/>
    <w:rsid w:val="00876734"/>
    <w:rsid w:val="008940DD"/>
    <w:rsid w:val="00895A4B"/>
    <w:rsid w:val="008A1224"/>
    <w:rsid w:val="008A3393"/>
    <w:rsid w:val="008A610B"/>
    <w:rsid w:val="008A614E"/>
    <w:rsid w:val="008A6405"/>
    <w:rsid w:val="008A696C"/>
    <w:rsid w:val="008A6E2F"/>
    <w:rsid w:val="008A78E6"/>
    <w:rsid w:val="008B305E"/>
    <w:rsid w:val="008B7B99"/>
    <w:rsid w:val="008C005B"/>
    <w:rsid w:val="008D16B4"/>
    <w:rsid w:val="008D2E79"/>
    <w:rsid w:val="008E01FE"/>
    <w:rsid w:val="008E0BBF"/>
    <w:rsid w:val="008E1382"/>
    <w:rsid w:val="009075B8"/>
    <w:rsid w:val="00907778"/>
    <w:rsid w:val="00910E4B"/>
    <w:rsid w:val="0091202B"/>
    <w:rsid w:val="00915133"/>
    <w:rsid w:val="00916740"/>
    <w:rsid w:val="00923FB9"/>
    <w:rsid w:val="009249C8"/>
    <w:rsid w:val="0095195D"/>
    <w:rsid w:val="00952CE3"/>
    <w:rsid w:val="0095560B"/>
    <w:rsid w:val="009678E8"/>
    <w:rsid w:val="009721AC"/>
    <w:rsid w:val="00973FC5"/>
    <w:rsid w:val="009857DB"/>
    <w:rsid w:val="009909C8"/>
    <w:rsid w:val="00991372"/>
    <w:rsid w:val="009957C6"/>
    <w:rsid w:val="0099581F"/>
    <w:rsid w:val="009B213F"/>
    <w:rsid w:val="009C131F"/>
    <w:rsid w:val="009C5ADE"/>
    <w:rsid w:val="009C62E4"/>
    <w:rsid w:val="009E1EB6"/>
    <w:rsid w:val="009E2AAC"/>
    <w:rsid w:val="009F28AC"/>
    <w:rsid w:val="009F742F"/>
    <w:rsid w:val="00A0298A"/>
    <w:rsid w:val="00A03961"/>
    <w:rsid w:val="00A122D8"/>
    <w:rsid w:val="00A211A1"/>
    <w:rsid w:val="00A3073B"/>
    <w:rsid w:val="00A3295F"/>
    <w:rsid w:val="00A3414B"/>
    <w:rsid w:val="00A3446C"/>
    <w:rsid w:val="00A37405"/>
    <w:rsid w:val="00A40134"/>
    <w:rsid w:val="00A42CB8"/>
    <w:rsid w:val="00A53E0F"/>
    <w:rsid w:val="00A56D56"/>
    <w:rsid w:val="00A57E26"/>
    <w:rsid w:val="00A638C9"/>
    <w:rsid w:val="00A71F97"/>
    <w:rsid w:val="00A749E2"/>
    <w:rsid w:val="00A8565C"/>
    <w:rsid w:val="00AA5417"/>
    <w:rsid w:val="00AA61B7"/>
    <w:rsid w:val="00AB7092"/>
    <w:rsid w:val="00AB7B30"/>
    <w:rsid w:val="00AC2034"/>
    <w:rsid w:val="00AC51C2"/>
    <w:rsid w:val="00AD42DB"/>
    <w:rsid w:val="00AE3FD1"/>
    <w:rsid w:val="00AE4D68"/>
    <w:rsid w:val="00AE7E58"/>
    <w:rsid w:val="00AF2D9C"/>
    <w:rsid w:val="00AF4776"/>
    <w:rsid w:val="00B04835"/>
    <w:rsid w:val="00B04A0D"/>
    <w:rsid w:val="00B1310A"/>
    <w:rsid w:val="00B135D4"/>
    <w:rsid w:val="00B14302"/>
    <w:rsid w:val="00B1452E"/>
    <w:rsid w:val="00B22E87"/>
    <w:rsid w:val="00B24879"/>
    <w:rsid w:val="00B3497A"/>
    <w:rsid w:val="00B46184"/>
    <w:rsid w:val="00B46ADD"/>
    <w:rsid w:val="00B51109"/>
    <w:rsid w:val="00B5260F"/>
    <w:rsid w:val="00B61CE3"/>
    <w:rsid w:val="00B66639"/>
    <w:rsid w:val="00B76610"/>
    <w:rsid w:val="00B76C7B"/>
    <w:rsid w:val="00B85100"/>
    <w:rsid w:val="00B90B64"/>
    <w:rsid w:val="00BA0AB3"/>
    <w:rsid w:val="00BA35A1"/>
    <w:rsid w:val="00BB30B3"/>
    <w:rsid w:val="00BB3677"/>
    <w:rsid w:val="00BB61F2"/>
    <w:rsid w:val="00BC01CF"/>
    <w:rsid w:val="00BD4D84"/>
    <w:rsid w:val="00BD56F5"/>
    <w:rsid w:val="00BD7E52"/>
    <w:rsid w:val="00BE14AC"/>
    <w:rsid w:val="00BE4FEA"/>
    <w:rsid w:val="00BE50B4"/>
    <w:rsid w:val="00BE62C2"/>
    <w:rsid w:val="00BF62AF"/>
    <w:rsid w:val="00C01A0D"/>
    <w:rsid w:val="00C01E2F"/>
    <w:rsid w:val="00C10948"/>
    <w:rsid w:val="00C13D1A"/>
    <w:rsid w:val="00C16FC2"/>
    <w:rsid w:val="00C20B7D"/>
    <w:rsid w:val="00C2285B"/>
    <w:rsid w:val="00C31F04"/>
    <w:rsid w:val="00C3246E"/>
    <w:rsid w:val="00C36AC7"/>
    <w:rsid w:val="00C633D4"/>
    <w:rsid w:val="00C70ED6"/>
    <w:rsid w:val="00C7594B"/>
    <w:rsid w:val="00C759D6"/>
    <w:rsid w:val="00C77C52"/>
    <w:rsid w:val="00C8324F"/>
    <w:rsid w:val="00C83577"/>
    <w:rsid w:val="00C865FD"/>
    <w:rsid w:val="00CA1175"/>
    <w:rsid w:val="00CA1CF2"/>
    <w:rsid w:val="00CA4AB9"/>
    <w:rsid w:val="00CA6A56"/>
    <w:rsid w:val="00CB3619"/>
    <w:rsid w:val="00CB49E0"/>
    <w:rsid w:val="00CB60FF"/>
    <w:rsid w:val="00CD48A3"/>
    <w:rsid w:val="00CD493F"/>
    <w:rsid w:val="00CD7999"/>
    <w:rsid w:val="00CF290C"/>
    <w:rsid w:val="00D1077A"/>
    <w:rsid w:val="00D56F6D"/>
    <w:rsid w:val="00D61E28"/>
    <w:rsid w:val="00D66EC5"/>
    <w:rsid w:val="00D67B3A"/>
    <w:rsid w:val="00D72613"/>
    <w:rsid w:val="00D75D81"/>
    <w:rsid w:val="00D7635C"/>
    <w:rsid w:val="00D808A9"/>
    <w:rsid w:val="00DA35F7"/>
    <w:rsid w:val="00DA5C07"/>
    <w:rsid w:val="00DB33B6"/>
    <w:rsid w:val="00DB356A"/>
    <w:rsid w:val="00DB404B"/>
    <w:rsid w:val="00DB5D89"/>
    <w:rsid w:val="00DB78DD"/>
    <w:rsid w:val="00DC0255"/>
    <w:rsid w:val="00DC0298"/>
    <w:rsid w:val="00E04D6A"/>
    <w:rsid w:val="00E05732"/>
    <w:rsid w:val="00E16AF1"/>
    <w:rsid w:val="00E24345"/>
    <w:rsid w:val="00E4104D"/>
    <w:rsid w:val="00E4105E"/>
    <w:rsid w:val="00E42E01"/>
    <w:rsid w:val="00E50300"/>
    <w:rsid w:val="00E50653"/>
    <w:rsid w:val="00E50811"/>
    <w:rsid w:val="00E65527"/>
    <w:rsid w:val="00E673E7"/>
    <w:rsid w:val="00E70224"/>
    <w:rsid w:val="00E72609"/>
    <w:rsid w:val="00E73C53"/>
    <w:rsid w:val="00E756F3"/>
    <w:rsid w:val="00E84560"/>
    <w:rsid w:val="00E94F0D"/>
    <w:rsid w:val="00E9681F"/>
    <w:rsid w:val="00EA70D7"/>
    <w:rsid w:val="00EC0BA4"/>
    <w:rsid w:val="00EC5891"/>
    <w:rsid w:val="00ED1495"/>
    <w:rsid w:val="00ED3008"/>
    <w:rsid w:val="00ED3D18"/>
    <w:rsid w:val="00ED7796"/>
    <w:rsid w:val="00EE4357"/>
    <w:rsid w:val="00EF79D5"/>
    <w:rsid w:val="00F0020E"/>
    <w:rsid w:val="00F05A53"/>
    <w:rsid w:val="00F10D74"/>
    <w:rsid w:val="00F15A0D"/>
    <w:rsid w:val="00F2230C"/>
    <w:rsid w:val="00F2657E"/>
    <w:rsid w:val="00F30D9D"/>
    <w:rsid w:val="00F4020E"/>
    <w:rsid w:val="00F47ADB"/>
    <w:rsid w:val="00F5617E"/>
    <w:rsid w:val="00F56BBF"/>
    <w:rsid w:val="00F6053F"/>
    <w:rsid w:val="00F62B34"/>
    <w:rsid w:val="00F8172E"/>
    <w:rsid w:val="00F948C3"/>
    <w:rsid w:val="00FA0851"/>
    <w:rsid w:val="00FA4BE3"/>
    <w:rsid w:val="00FA6D01"/>
    <w:rsid w:val="00FB5AB9"/>
    <w:rsid w:val="00FC795A"/>
    <w:rsid w:val="00FD0608"/>
    <w:rsid w:val="00FD06C8"/>
    <w:rsid w:val="00FE6EA4"/>
    <w:rsid w:val="00FF0F0B"/>
    <w:rsid w:val="00FF1143"/>
    <w:rsid w:val="00FF6A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4:docId w14:val="570CD7CC"/>
  <w15:chartTrackingRefBased/>
  <w15:docId w15:val="{FE2B0F89-951F-6848-A038-9E4B2EA0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lang w:val="nl-NL"/>
    </w:rPr>
  </w:style>
  <w:style w:type="paragraph" w:styleId="Heading1">
    <w:name w:val="heading 1"/>
    <w:basedOn w:val="Normal"/>
    <w:next w:val="Normal"/>
    <w:link w:val="Heading1Char"/>
    <w:qFormat/>
    <w:rsid w:val="00C01A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nl-BE"/>
    </w:rPr>
  </w:style>
  <w:style w:type="paragraph" w:styleId="Heading3">
    <w:name w:val="heading 3"/>
    <w:basedOn w:val="Normal"/>
    <w:next w:val="Normal"/>
    <w:link w:val="Heading3Char"/>
    <w:qFormat/>
    <w:rsid w:val="00ED30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Code">
    <w:name w:val="Code"/>
    <w:basedOn w:val="Normal"/>
    <w:autoRedefine/>
    <w:rPr>
      <w:rFonts w:ascii="Courier New" w:hAnsi="Courier New"/>
      <w:snapToGrid w:val="0"/>
    </w:rPr>
  </w:style>
  <w:style w:type="paragraph" w:customStyle="1" w:styleId="Oefening">
    <w:name w:val="Oefening"/>
    <w:basedOn w:val="Normal"/>
    <w:next w:val="Normal"/>
    <w:rPr>
      <w:b/>
      <w:snapToGrid w:val="0"/>
      <w:sz w:val="22"/>
      <w:u w:val="single"/>
    </w:rPr>
  </w:style>
  <w:style w:type="table" w:styleId="TableGrid">
    <w:name w:val="Table Grid"/>
    <w:basedOn w:val="TableNormal"/>
    <w:rsid w:val="00922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ED3008"/>
    <w:rPr>
      <w:rFonts w:ascii="Arial" w:hAnsi="Arial" w:cs="Arial"/>
      <w:b/>
      <w:bCs/>
      <w:sz w:val="26"/>
      <w:szCs w:val="26"/>
      <w:lang w:val="nl-NL"/>
    </w:rPr>
  </w:style>
  <w:style w:type="paragraph" w:styleId="ListParagraph">
    <w:name w:val="List Paragraph"/>
    <w:basedOn w:val="Normal"/>
    <w:uiPriority w:val="72"/>
    <w:qFormat/>
    <w:rsid w:val="00C63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01A0D"/>
    <w:rPr>
      <w:rFonts w:ascii="Arial" w:hAnsi="Arial" w:cs="Arial"/>
      <w:b/>
      <w:bCs/>
      <w:kern w:val="32"/>
      <w:sz w:val="32"/>
      <w:szCs w:val="32"/>
      <w:lang w:val="nl-NL" w:eastAsia="nl-BE"/>
    </w:rPr>
  </w:style>
  <w:style w:type="character" w:customStyle="1" w:styleId="FooterChar">
    <w:name w:val="Footer Char"/>
    <w:basedOn w:val="DefaultParagraphFont"/>
    <w:link w:val="Footer"/>
    <w:rsid w:val="0079564A"/>
    <w:rPr>
      <w:rFonts w:ascii="Verdana" w:hAnsi="Verdana"/>
      <w:lang w:val="nl-NL"/>
    </w:rPr>
  </w:style>
  <w:style w:type="paragraph" w:styleId="Revision">
    <w:name w:val="Revision"/>
    <w:hidden/>
    <w:uiPriority w:val="71"/>
    <w:rsid w:val="00437A7F"/>
    <w:rPr>
      <w:rFonts w:ascii="Verdana" w:hAnsi="Verdana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A7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A7F"/>
    <w:rPr>
      <w:sz w:val="18"/>
      <w:szCs w:val="18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6B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16B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042A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A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ACE"/>
    <w:rPr>
      <w:rFonts w:ascii="Verdana" w:hAnsi="Verdana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A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ACE"/>
    <w:rPr>
      <w:rFonts w:ascii="Verdana" w:hAnsi="Verdana"/>
      <w:b/>
      <w:bCs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c\Mijn%20documenten\OTI\Java\BlueJOef.do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73DE9-482E-425B-A86C-C0B589DB9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Settings\pc\Mijn documenten\OTI\Java\BlueJOef.dot</Template>
  <TotalTime>309</TotalTime>
  <Pages>4</Pages>
  <Words>766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KATHO -  VHTI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dma</dc:creator>
  <cp:keywords/>
  <cp:lastModifiedBy>Yves Seurynck</cp:lastModifiedBy>
  <cp:revision>226</cp:revision>
  <cp:lastPrinted>2003-10-10T12:42:00Z</cp:lastPrinted>
  <dcterms:created xsi:type="dcterms:W3CDTF">2020-12-12T14:05:00Z</dcterms:created>
  <dcterms:modified xsi:type="dcterms:W3CDTF">2021-12-15T08:35:00Z</dcterms:modified>
</cp:coreProperties>
</file>